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41E7" w14:textId="77777777" w:rsidR="0076387D" w:rsidRPr="00B26E1D" w:rsidRDefault="00B26E1D" w:rsidP="00B26E1D">
      <w:pPr>
        <w:pStyle w:val="Ttulo"/>
      </w:pPr>
      <w:r>
        <w:t>MANUAL DE USUARIO</w:t>
      </w:r>
    </w:p>
    <w:p w14:paraId="7097DF55" w14:textId="77777777" w:rsidR="00B26E1D" w:rsidRDefault="00B26E1D" w:rsidP="001B2DC7">
      <w:pPr>
        <w:pStyle w:val="Direccin"/>
        <w:spacing w:line="276" w:lineRule="auto"/>
      </w:pPr>
      <w:r>
        <w:t xml:space="preserve">Este manual tiene como finalidad conocer el funcionamiento del programa que simula el sistema de inscripciones de la Facultad de Ingeniería de la Universidad Nacional Autónoma de México. </w:t>
      </w:r>
    </w:p>
    <w:p w14:paraId="0D5FA45C" w14:textId="77777777" w:rsidR="00B26E1D" w:rsidRDefault="00B26E1D" w:rsidP="001B2DC7">
      <w:pPr>
        <w:pStyle w:val="Direccin"/>
        <w:spacing w:line="276" w:lineRule="auto"/>
      </w:pPr>
    </w:p>
    <w:p w14:paraId="2931273A" w14:textId="77777777" w:rsidR="001B2DC7" w:rsidRPr="001B2DC7" w:rsidRDefault="00965D17" w:rsidP="001B2DC7">
      <w:pPr>
        <w:pStyle w:val="Direccin"/>
        <w:spacing w:after="0" w:line="276" w:lineRule="auto"/>
        <w:rPr>
          <w:lang w:bidi="es-ES"/>
        </w:rPr>
      </w:pPr>
      <w:r w:rsidRPr="001B2DC7">
        <w:rPr>
          <w:b/>
          <w:bCs/>
          <w:color w:val="0070C0"/>
          <w:lang w:bidi="es-ES"/>
        </w:rPr>
        <w:t>Estimado</w:t>
      </w:r>
      <w:r w:rsidR="008E3C8C">
        <w:rPr>
          <w:b/>
          <w:bCs/>
          <w:color w:val="0070C0"/>
          <w:lang w:bidi="es-ES"/>
        </w:rPr>
        <w:t xml:space="preserve"> Usuario:</w:t>
      </w:r>
      <w:r w:rsidR="00B26E1D">
        <w:rPr>
          <w:lang w:bidi="es-ES"/>
        </w:rPr>
        <w:t xml:space="preserve"> Favor de seguir al pie de la letra este manual para que </w:t>
      </w:r>
      <w:r w:rsidR="001B2DC7">
        <w:rPr>
          <w:lang w:bidi="es-ES"/>
        </w:rPr>
        <w:t xml:space="preserve">el </w:t>
      </w:r>
      <w:r w:rsidR="00B26E1D">
        <w:rPr>
          <w:lang w:bidi="es-ES"/>
        </w:rPr>
        <w:t>funcionamiento</w:t>
      </w:r>
      <w:r w:rsidR="001B2DC7">
        <w:rPr>
          <w:lang w:bidi="es-ES"/>
        </w:rPr>
        <w:t xml:space="preserve"> del programa</w:t>
      </w:r>
      <w:r w:rsidR="00B26E1D">
        <w:rPr>
          <w:lang w:bidi="es-ES"/>
        </w:rPr>
        <w:t xml:space="preserve"> sea el esperado, no trate de hacer cosas que no estén contenidas en este manual ya que podría </w:t>
      </w:r>
      <w:r w:rsidR="001B2DC7">
        <w:rPr>
          <w:lang w:bidi="es-ES"/>
        </w:rPr>
        <w:t xml:space="preserve">romper el programa o bien, dañar los datos que estén contenidas en la misma. </w:t>
      </w:r>
    </w:p>
    <w:p w14:paraId="5DBAB2B0" w14:textId="408A51A4" w:rsidR="008E3C8C" w:rsidRDefault="001B2DC7" w:rsidP="008E3C8C">
      <w:r>
        <w:t>Atentamente, los creadores del programa</w:t>
      </w:r>
      <w:r w:rsidR="00BF2DCC">
        <w:t>.</w:t>
      </w:r>
      <w:r>
        <w:br/>
      </w:r>
    </w:p>
    <w:p w14:paraId="5E65E2E0" w14:textId="7A97B8DA" w:rsidR="008E3C8C" w:rsidRDefault="001B2DC7" w:rsidP="008E3C8C">
      <w:pPr>
        <w:rPr>
          <w:b/>
          <w:bCs/>
        </w:rPr>
      </w:pPr>
      <w:r>
        <w:rPr>
          <w:b/>
          <w:bCs/>
        </w:rPr>
        <w:t xml:space="preserve">Para </w:t>
      </w:r>
      <w:r w:rsidR="000A6C6C">
        <w:rPr>
          <w:b/>
          <w:bCs/>
        </w:rPr>
        <w:t>administrar el</w:t>
      </w:r>
      <w:r>
        <w:rPr>
          <w:b/>
          <w:bCs/>
        </w:rPr>
        <w:t xml:space="preserve"> sistema</w:t>
      </w:r>
      <w:r w:rsidR="000A6C6C">
        <w:rPr>
          <w:b/>
          <w:bCs/>
        </w:rPr>
        <w:t xml:space="preserve">, es necesario iterar con </w:t>
      </w:r>
      <w:r w:rsidR="00AB4589">
        <w:rPr>
          <w:b/>
          <w:bCs/>
        </w:rPr>
        <w:t>el siguiente menú</w:t>
      </w:r>
    </w:p>
    <w:p w14:paraId="268C6E72" w14:textId="637CA549" w:rsidR="00AB4589" w:rsidRDefault="000A6C6C" w:rsidP="008E3C8C">
      <w:pPr>
        <w:rPr>
          <w:b/>
          <w:bCs/>
        </w:rPr>
      </w:pPr>
      <w:r>
        <w:rPr>
          <w:noProof/>
        </w:rPr>
        <w:drawing>
          <wp:anchor distT="0" distB="0" distL="114300" distR="114300" simplePos="0" relativeHeight="251658240" behindDoc="0" locked="0" layoutInCell="1" allowOverlap="1" wp14:anchorId="6E526272" wp14:editId="3B2381C0">
            <wp:simplePos x="0" y="0"/>
            <wp:positionH relativeFrom="column">
              <wp:posOffset>586740</wp:posOffset>
            </wp:positionH>
            <wp:positionV relativeFrom="paragraph">
              <wp:posOffset>27940</wp:posOffset>
            </wp:positionV>
            <wp:extent cx="4328160" cy="2827020"/>
            <wp:effectExtent l="76200" t="76200" r="129540" b="1257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2827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2896692" w14:textId="5C30BF49" w:rsidR="00AB4589" w:rsidRDefault="00AB4589" w:rsidP="008E3C8C">
      <w:pPr>
        <w:rPr>
          <w:b/>
          <w:bCs/>
        </w:rPr>
      </w:pPr>
    </w:p>
    <w:p w14:paraId="552741F6" w14:textId="5E1A7087" w:rsidR="00AB4589" w:rsidRDefault="00AB4589" w:rsidP="008E3C8C">
      <w:pPr>
        <w:rPr>
          <w:b/>
          <w:bCs/>
        </w:rPr>
      </w:pPr>
    </w:p>
    <w:p w14:paraId="375BD60B" w14:textId="173C5E71" w:rsidR="00AB4589" w:rsidRDefault="00AB4589" w:rsidP="008E3C8C"/>
    <w:p w14:paraId="25706402" w14:textId="77777777" w:rsidR="000A6C6C" w:rsidRDefault="000A6C6C" w:rsidP="008E3C8C"/>
    <w:p w14:paraId="59501002" w14:textId="77777777" w:rsidR="000A6C6C" w:rsidRDefault="000A6C6C" w:rsidP="008E3C8C"/>
    <w:p w14:paraId="0F989A93" w14:textId="77777777" w:rsidR="000A6C6C" w:rsidRDefault="000A6C6C" w:rsidP="008E3C8C"/>
    <w:p w14:paraId="6C3E8D2B" w14:textId="77777777" w:rsidR="000A6C6C" w:rsidRDefault="000A6C6C" w:rsidP="008E3C8C"/>
    <w:p w14:paraId="2EFC57A5" w14:textId="77777777" w:rsidR="000A6C6C" w:rsidRDefault="000A6C6C" w:rsidP="008E3C8C"/>
    <w:p w14:paraId="05BD9C85" w14:textId="08809EFF" w:rsidR="001B2DC7" w:rsidRDefault="000A6C6C" w:rsidP="008E3C8C">
      <w:r>
        <w:t>El menú esto enumerado de tal manera que pueda realizar cada opción de forma ascendente (primero la opción 1, luego la 2 y así sucesivamente).</w:t>
      </w:r>
    </w:p>
    <w:p w14:paraId="261D7E7F" w14:textId="6D241B64" w:rsidR="006429BD" w:rsidRDefault="000A6C6C" w:rsidP="008E3C8C">
      <w:r>
        <w:t>Lea cuidadosamente cada inciso para saber qué hace cada opción.</w:t>
      </w:r>
    </w:p>
    <w:p w14:paraId="562A586E" w14:textId="264BAF21" w:rsidR="008E3C8C" w:rsidRPr="008E3C8C" w:rsidRDefault="008E3C8C" w:rsidP="001B2DC7">
      <w:pPr>
        <w:pStyle w:val="Prrafodelista"/>
        <w:numPr>
          <w:ilvl w:val="0"/>
          <w:numId w:val="17"/>
        </w:numPr>
        <w:spacing w:after="0"/>
        <w:rPr>
          <w:b/>
          <w:bCs/>
        </w:rPr>
      </w:pPr>
      <w:r w:rsidRPr="008E3C8C">
        <w:rPr>
          <w:b/>
          <w:bCs/>
        </w:rPr>
        <w:t>CREAR ALUMNOS</w:t>
      </w:r>
      <w:r w:rsidR="00BF2DCC">
        <w:rPr>
          <w:b/>
          <w:bCs/>
        </w:rPr>
        <w:t>.</w:t>
      </w:r>
    </w:p>
    <w:p w14:paraId="318F640E" w14:textId="680EEB7E" w:rsidR="001B2DC7" w:rsidRDefault="001B2DC7" w:rsidP="008E3C8C">
      <w:pPr>
        <w:pStyle w:val="Prrafodelista"/>
        <w:spacing w:after="0"/>
      </w:pPr>
      <w:r>
        <w:t>Para manejar este programa es necesario en primer lugar crear alumnos</w:t>
      </w:r>
      <w:r w:rsidR="008E3C8C">
        <w:t>,</w:t>
      </w:r>
      <w:r>
        <w:t xml:space="preserve"> ya que sin alumnos no hay inscripción</w:t>
      </w:r>
      <w:r w:rsidR="008E3C8C">
        <w:t>. Para crear un alumno ingrese en su teclado la tecla 1 en el menú principal, después de esto el programa le pedirá que ingrese el nombre del alumno (</w:t>
      </w:r>
      <w:r>
        <w:t>asegúrese que el nombre tenga nombre y apellido</w:t>
      </w:r>
      <w:r w:rsidR="000A6C6C">
        <w:t>), no ingrese caracteres numéricos en el nombre</w:t>
      </w:r>
      <w:r>
        <w:t>. Cuando ingrese su nombre</w:t>
      </w:r>
      <w:r w:rsidR="008E3C8C">
        <w:t xml:space="preserve"> presione enter y ahora introduzca</w:t>
      </w:r>
      <w:r>
        <w:t xml:space="preserve"> su </w:t>
      </w:r>
      <w:r w:rsidR="008E3C8C">
        <w:t>número</w:t>
      </w:r>
      <w:r>
        <w:t xml:space="preserve"> de cuenta de la UNAM, tiene que ser estrictamente 9 dígitos ya que de no ser así no podrá avanzar del programa</w:t>
      </w:r>
      <w:r w:rsidR="008E3C8C">
        <w:t xml:space="preserve"> (</w:t>
      </w:r>
      <w:r w:rsidR="00CF0A05">
        <w:rPr>
          <w:color w:val="auto"/>
        </w:rPr>
        <w:t>solo introduzca 9 dígitos</w:t>
      </w:r>
      <w:r w:rsidR="008E3C8C">
        <w:t>)</w:t>
      </w:r>
      <w:r>
        <w:t>, favor de no introducir caracteres alfabéticos en el número de cuenta.</w:t>
      </w:r>
      <w:r w:rsidR="008E3C8C">
        <w:t xml:space="preserve"> Cada vez que ingrese nombre y número de cuenta el programa lo regresará al menú principal, si</w:t>
      </w:r>
      <w:r w:rsidR="008E3C8C" w:rsidRPr="00421CAE">
        <w:rPr>
          <w:u w:val="single"/>
        </w:rPr>
        <w:t xml:space="preserve"> </w:t>
      </w:r>
      <w:r w:rsidR="008E3C8C">
        <w:t xml:space="preserve">desea crear </w:t>
      </w:r>
      <w:r w:rsidR="00CF0A05">
        <w:t>más</w:t>
      </w:r>
      <w:r w:rsidR="008E3C8C">
        <w:t xml:space="preserve"> alumnos, repita todo el inciso</w:t>
      </w:r>
      <w:r w:rsidR="000A6C6C">
        <w:t xml:space="preserve">. </w:t>
      </w:r>
    </w:p>
    <w:p w14:paraId="100EC4E5" w14:textId="3C76D319" w:rsidR="000A6C6C" w:rsidRDefault="000A6C6C" w:rsidP="008E3C8C">
      <w:pPr>
        <w:pStyle w:val="Prrafodelista"/>
        <w:spacing w:after="0"/>
      </w:pPr>
      <w:r>
        <w:t xml:space="preserve">Nota: Si se introduce un </w:t>
      </w:r>
      <w:r w:rsidR="00CF0A05">
        <w:t>número</w:t>
      </w:r>
      <w:r>
        <w:t xml:space="preserve"> de cuenta repetido, el sistema le pedirá que ingrese otro.</w:t>
      </w:r>
    </w:p>
    <w:p w14:paraId="64FE3CBC" w14:textId="4152F347" w:rsidR="0001633F" w:rsidRPr="0001633F" w:rsidRDefault="0001633F" w:rsidP="001B2DC7">
      <w:pPr>
        <w:pStyle w:val="Prrafodelista"/>
        <w:numPr>
          <w:ilvl w:val="0"/>
          <w:numId w:val="17"/>
        </w:numPr>
        <w:spacing w:after="0"/>
        <w:rPr>
          <w:b/>
          <w:bCs/>
        </w:rPr>
      </w:pPr>
      <w:r w:rsidRPr="0001633F">
        <w:rPr>
          <w:b/>
          <w:bCs/>
        </w:rPr>
        <w:t>CREAR PROFESORES</w:t>
      </w:r>
      <w:r w:rsidR="00BF2DCC">
        <w:rPr>
          <w:b/>
          <w:bCs/>
        </w:rPr>
        <w:t>.</w:t>
      </w:r>
    </w:p>
    <w:p w14:paraId="7FCC7B05" w14:textId="4649D429" w:rsidR="003B7EFE" w:rsidRDefault="001B2DC7" w:rsidP="003B7EFE">
      <w:pPr>
        <w:pStyle w:val="Prrafodelista"/>
        <w:spacing w:after="0"/>
      </w:pPr>
      <w:r>
        <w:t xml:space="preserve">Una vez creados los alumnos </w:t>
      </w:r>
      <w:r w:rsidR="003B7EFE">
        <w:t xml:space="preserve">se necesitan crear después </w:t>
      </w:r>
      <w:r w:rsidR="008E3C8C">
        <w:t xml:space="preserve">a los profesores. Para crear a </w:t>
      </w:r>
      <w:r w:rsidR="006429BD">
        <w:t>los profesores</w:t>
      </w:r>
      <w:r w:rsidR="008E3C8C">
        <w:t xml:space="preserve"> seleccione </w:t>
      </w:r>
      <w:r w:rsidR="0001633F">
        <w:t>en el</w:t>
      </w:r>
      <w:r w:rsidR="008E3C8C">
        <w:t xml:space="preserve"> menú la opción </w:t>
      </w:r>
      <w:r w:rsidR="0001633F">
        <w:t xml:space="preserve">2 usando la tecla 2, cuando ingrese a esta opción </w:t>
      </w:r>
      <w:r w:rsidR="006429BD">
        <w:t>es necesario introducir el nombre del profesor (nombre y apellido)</w:t>
      </w:r>
      <w:r w:rsidR="003B7EFE">
        <w:t xml:space="preserve">. Una vez tecleado su nombre presione enter para ahora ingresar su número de empleado de la UNAM </w:t>
      </w:r>
      <w:r w:rsidR="00CF0A05">
        <w:t xml:space="preserve">(solo introduzca 9 </w:t>
      </w:r>
      <w:proofErr w:type="spellStart"/>
      <w:r w:rsidR="00CF0A05">
        <w:t>digitos</w:t>
      </w:r>
      <w:proofErr w:type="spellEnd"/>
      <w:r w:rsidR="003B7EFE">
        <w:t xml:space="preserve">), favor de no introducir caracteres alfabéticos en el número de empleado, cuando su </w:t>
      </w:r>
      <w:r w:rsidR="00CF0A05">
        <w:lastRenderedPageBreak/>
        <w:t>número</w:t>
      </w:r>
      <w:r w:rsidR="003B7EFE">
        <w:t xml:space="preserve"> de empleado quede registrado volverá al menú principal. Si usted </w:t>
      </w:r>
      <w:r w:rsidR="00CF0A05">
        <w:t xml:space="preserve">lo </w:t>
      </w:r>
      <w:r w:rsidR="003B7EFE">
        <w:t>desea puede generar más profesores volviendo a seleccionar la opción y repetir las instrucciones dadas en este inciso.</w:t>
      </w:r>
    </w:p>
    <w:p w14:paraId="3E3EB892" w14:textId="4F910705" w:rsidR="00BF2DCC" w:rsidRDefault="00BF2DCC" w:rsidP="003B7EFE">
      <w:pPr>
        <w:pStyle w:val="Prrafodelista"/>
        <w:spacing w:after="0"/>
      </w:pPr>
      <w:r>
        <w:t>Nota: Si introduce un numero de empleado repetido, el programa le pedirá que ingrese uno diferente.</w:t>
      </w:r>
    </w:p>
    <w:p w14:paraId="55C8D08A" w14:textId="55EFA21F" w:rsidR="0064590C" w:rsidRPr="002779DC" w:rsidRDefault="0064590C" w:rsidP="003B7EFE">
      <w:pPr>
        <w:pStyle w:val="Prrafodelista"/>
        <w:spacing w:after="0"/>
        <w:rPr>
          <w:color w:val="auto"/>
        </w:rPr>
      </w:pPr>
      <w:r w:rsidRPr="002779DC">
        <w:rPr>
          <w:color w:val="FF0000"/>
        </w:rPr>
        <w:t>Nota importante</w:t>
      </w:r>
      <w:r w:rsidR="002779DC">
        <w:rPr>
          <w:color w:val="FF0000"/>
        </w:rPr>
        <w:t xml:space="preserve">: </w:t>
      </w:r>
      <w:r w:rsidR="002779DC">
        <w:rPr>
          <w:color w:val="auto"/>
        </w:rPr>
        <w:t>El profesor EDGAR TISTA esta baneado por no apoyar a la 4T, no trate de agregar al profesor.</w:t>
      </w:r>
    </w:p>
    <w:p w14:paraId="5241F4D3" w14:textId="5D528205" w:rsidR="001B2DC7" w:rsidRPr="00AB4589" w:rsidRDefault="00AB4589" w:rsidP="003B7EFE">
      <w:pPr>
        <w:pStyle w:val="Prrafodelista"/>
        <w:numPr>
          <w:ilvl w:val="0"/>
          <w:numId w:val="17"/>
        </w:numPr>
        <w:spacing w:after="0"/>
      </w:pPr>
      <w:r>
        <w:rPr>
          <w:b/>
          <w:bCs/>
        </w:rPr>
        <w:t>CREAR MATERIA</w:t>
      </w:r>
      <w:r w:rsidR="00BF2DCC">
        <w:rPr>
          <w:b/>
          <w:bCs/>
        </w:rPr>
        <w:t>.</w:t>
      </w:r>
    </w:p>
    <w:p w14:paraId="2304E10E" w14:textId="01DBD91A" w:rsidR="00AB4589" w:rsidRDefault="00AB4589" w:rsidP="00AB4589">
      <w:pPr>
        <w:spacing w:after="0"/>
        <w:ind w:left="720"/>
      </w:pPr>
      <w:r>
        <w:t xml:space="preserve">Una vez creados los alumnos y los profesores que considere necesarios, lo siguiente es crear las materias que crea conveniente añadir al sistema de inscripciones. Para crear una materia, en el menú principal teclea la tecla 3, a </w:t>
      </w:r>
      <w:r w:rsidR="00EE76B8">
        <w:t>continuación,</w:t>
      </w:r>
      <w:r>
        <w:t xml:space="preserve"> escriba el nombre de la materia (No genere materias que no correspondan a ningún plan de estudios de las carreras de la Facultad de Ingeniería, esto por fines de que el sistema de inscripciones es para la Facultad de </w:t>
      </w:r>
      <w:r w:rsidR="00EE76B8">
        <w:t>I</w:t>
      </w:r>
      <w:r>
        <w:t xml:space="preserve">ngeniería, tampoco escriba incoherencias), presione enter cuando termine de </w:t>
      </w:r>
      <w:r w:rsidR="00EE76B8">
        <w:t>escribir la</w:t>
      </w:r>
      <w:r>
        <w:t xml:space="preserve"> materia para dar de alta la materia en el sistema.</w:t>
      </w:r>
    </w:p>
    <w:p w14:paraId="334DA713" w14:textId="394669B8" w:rsidR="00AB4589" w:rsidRPr="000A6C6C" w:rsidRDefault="00AB4589" w:rsidP="00AB4589">
      <w:pPr>
        <w:pStyle w:val="Prrafodelista"/>
        <w:numPr>
          <w:ilvl w:val="0"/>
          <w:numId w:val="17"/>
        </w:numPr>
        <w:spacing w:after="0"/>
      </w:pPr>
      <w:r>
        <w:rPr>
          <w:b/>
          <w:bCs/>
        </w:rPr>
        <w:t>ASIGNAR UN GRUPO A UNA MATERIA</w:t>
      </w:r>
      <w:r w:rsidR="00BF2DCC">
        <w:rPr>
          <w:b/>
          <w:bCs/>
        </w:rPr>
        <w:t>.</w:t>
      </w:r>
    </w:p>
    <w:p w14:paraId="4449E292" w14:textId="4AF0B1EC" w:rsidR="000A6C6C" w:rsidRDefault="000A6C6C" w:rsidP="000A6C6C">
      <w:pPr>
        <w:pStyle w:val="Prrafodelista"/>
        <w:spacing w:after="0"/>
      </w:pPr>
      <w:r>
        <w:t xml:space="preserve">Una vez dadas de alta las materias, es necesario asignarles un grupo para que haya una diferencia entre las materias. Para asignar un grupo teclee 4 en el menú principal, la opción le mostrará </w:t>
      </w:r>
      <w:r w:rsidR="0064590C">
        <w:t>un submenú como el siguiente</w:t>
      </w:r>
    </w:p>
    <w:p w14:paraId="0EE678D0" w14:textId="3AB58161" w:rsidR="0064590C" w:rsidRDefault="0064590C" w:rsidP="000A6C6C">
      <w:pPr>
        <w:pStyle w:val="Prrafodelista"/>
        <w:spacing w:after="0"/>
      </w:pPr>
    </w:p>
    <w:p w14:paraId="60313A75" w14:textId="3A55F372" w:rsidR="0064590C" w:rsidRDefault="0064590C" w:rsidP="000A6C6C">
      <w:pPr>
        <w:pStyle w:val="Prrafodelista"/>
        <w:spacing w:after="0"/>
      </w:pPr>
      <w:r>
        <w:rPr>
          <w:noProof/>
        </w:rPr>
        <w:drawing>
          <wp:anchor distT="0" distB="0" distL="114300" distR="114300" simplePos="0" relativeHeight="251659264" behindDoc="0" locked="0" layoutInCell="1" allowOverlap="1" wp14:anchorId="5AC53599" wp14:editId="77872E36">
            <wp:simplePos x="0" y="0"/>
            <wp:positionH relativeFrom="column">
              <wp:posOffset>1318260</wp:posOffset>
            </wp:positionH>
            <wp:positionV relativeFrom="paragraph">
              <wp:posOffset>87630</wp:posOffset>
            </wp:positionV>
            <wp:extent cx="2659380" cy="967740"/>
            <wp:effectExtent l="171450" t="171450" r="236220" b="2324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9677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1D199AC8" w14:textId="3C378E2C" w:rsidR="0064590C" w:rsidRDefault="0064590C" w:rsidP="000A6C6C">
      <w:pPr>
        <w:pStyle w:val="Prrafodelista"/>
        <w:spacing w:after="0"/>
      </w:pPr>
    </w:p>
    <w:p w14:paraId="74B29259" w14:textId="1CCD6D04" w:rsidR="0064590C" w:rsidRDefault="0064590C" w:rsidP="000A6C6C">
      <w:pPr>
        <w:pStyle w:val="Prrafodelista"/>
        <w:spacing w:after="0"/>
      </w:pPr>
    </w:p>
    <w:p w14:paraId="40023EB1" w14:textId="6634BEC3" w:rsidR="0064590C" w:rsidRDefault="0064590C" w:rsidP="000A6C6C">
      <w:pPr>
        <w:pStyle w:val="Prrafodelista"/>
        <w:spacing w:after="0"/>
      </w:pPr>
    </w:p>
    <w:p w14:paraId="79181384" w14:textId="2BEF8A1E" w:rsidR="0064590C" w:rsidRDefault="0064590C" w:rsidP="000A6C6C">
      <w:pPr>
        <w:pStyle w:val="Prrafodelista"/>
        <w:spacing w:after="0"/>
      </w:pPr>
    </w:p>
    <w:p w14:paraId="5B349C4B" w14:textId="0B95BA84" w:rsidR="0064590C" w:rsidRDefault="0064590C" w:rsidP="000A6C6C">
      <w:pPr>
        <w:pStyle w:val="Prrafodelista"/>
        <w:spacing w:after="0"/>
      </w:pPr>
    </w:p>
    <w:p w14:paraId="5FD43C38" w14:textId="11BA8496" w:rsidR="0064590C" w:rsidRDefault="0064590C" w:rsidP="000A6C6C">
      <w:pPr>
        <w:pStyle w:val="Prrafodelista"/>
        <w:spacing w:after="0"/>
      </w:pPr>
    </w:p>
    <w:p w14:paraId="4EDF715A" w14:textId="382BA243" w:rsidR="0064590C" w:rsidRDefault="0064590C" w:rsidP="000A6C6C">
      <w:pPr>
        <w:pStyle w:val="Prrafodelista"/>
        <w:spacing w:after="0"/>
      </w:pPr>
    </w:p>
    <w:p w14:paraId="10F6FD90" w14:textId="6080FEF3" w:rsidR="0064590C" w:rsidRDefault="0064590C" w:rsidP="000A6C6C">
      <w:pPr>
        <w:pStyle w:val="Prrafodelista"/>
        <w:spacing w:after="0"/>
      </w:pPr>
    </w:p>
    <w:p w14:paraId="7FEC6620" w14:textId="23D350DF" w:rsidR="0064590C" w:rsidRDefault="0064590C" w:rsidP="000A6C6C">
      <w:pPr>
        <w:pStyle w:val="Prrafodelista"/>
        <w:spacing w:after="0"/>
      </w:pPr>
      <w:r>
        <w:t xml:space="preserve">Las materias disponibles dependerán de las materias que haya creado anteriormente. Para asignarle un grupo a las materias teclee el numero asociado a la materia, en este ejemplo, si queremos asignar un grupo a la materia ALGEBRA LINEAL es necesario </w:t>
      </w:r>
      <w:r w:rsidR="00EE76B8">
        <w:t>presionar</w:t>
      </w:r>
      <w:r>
        <w:t xml:space="preserve"> la tecla 3.</w:t>
      </w:r>
    </w:p>
    <w:p w14:paraId="7CD234EE" w14:textId="77777777" w:rsidR="00EE76B8" w:rsidRDefault="00EE76B8" w:rsidP="000A6C6C">
      <w:pPr>
        <w:pStyle w:val="Prrafodelista"/>
        <w:spacing w:after="0"/>
      </w:pPr>
    </w:p>
    <w:p w14:paraId="6695CBC2" w14:textId="3EC7627B" w:rsidR="0064590C" w:rsidRDefault="0064590C" w:rsidP="00175734">
      <w:pPr>
        <w:spacing w:after="0"/>
        <w:ind w:left="720"/>
      </w:pPr>
      <w:r>
        <w:t xml:space="preserve">Cuando selecciona la materia, se le mostrara la lista de los profesores que han sido dados de alta anteriormente, para seleccionar al profesor que impartirá la materia seleccionada, </w:t>
      </w:r>
      <w:r w:rsidR="00BF2DCC">
        <w:t xml:space="preserve">presione </w:t>
      </w:r>
      <w:r>
        <w:t xml:space="preserve">el número asociado al profesor, en este ejemplo, si queremos que Aldo Jiménez imparta la materia, deberemos </w:t>
      </w:r>
      <w:r w:rsidR="00BF2DCC">
        <w:t>presionar</w:t>
      </w:r>
      <w:r>
        <w:t xml:space="preserve"> la tecla </w:t>
      </w:r>
      <w:r w:rsidR="00175734">
        <w:t>2</w:t>
      </w:r>
      <w:r>
        <w:t>. Una vez asignado el profesor el programa lo regresará al menú principal.</w:t>
      </w:r>
    </w:p>
    <w:p w14:paraId="3B0D6EB8" w14:textId="7B88E412" w:rsidR="00175734" w:rsidRDefault="00175734" w:rsidP="00175734">
      <w:pPr>
        <w:spacing w:after="0"/>
        <w:ind w:left="720"/>
      </w:pPr>
    </w:p>
    <w:p w14:paraId="53A5397A" w14:textId="16B98AF0" w:rsidR="00175734" w:rsidRDefault="00175734" w:rsidP="00175734">
      <w:pPr>
        <w:spacing w:after="0"/>
        <w:ind w:left="720"/>
      </w:pPr>
    </w:p>
    <w:p w14:paraId="44766378" w14:textId="4DA2840B" w:rsidR="00175734" w:rsidRDefault="00175734" w:rsidP="00175734">
      <w:pPr>
        <w:spacing w:after="0"/>
        <w:ind w:left="720"/>
      </w:pPr>
      <w:r>
        <w:rPr>
          <w:noProof/>
        </w:rPr>
        <w:drawing>
          <wp:anchor distT="0" distB="0" distL="114300" distR="114300" simplePos="0" relativeHeight="251664384" behindDoc="0" locked="0" layoutInCell="1" allowOverlap="1" wp14:anchorId="04DA0B39" wp14:editId="1BDC1F5F">
            <wp:simplePos x="0" y="0"/>
            <wp:positionH relativeFrom="column">
              <wp:posOffset>209550</wp:posOffset>
            </wp:positionH>
            <wp:positionV relativeFrom="paragraph">
              <wp:posOffset>51435</wp:posOffset>
            </wp:positionV>
            <wp:extent cx="5821680" cy="1219200"/>
            <wp:effectExtent l="171450" t="171450" r="236220" b="22860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12192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F949D81" w14:textId="39512E03" w:rsidR="00175734" w:rsidRDefault="00175734" w:rsidP="00175734">
      <w:pPr>
        <w:spacing w:after="0"/>
        <w:ind w:left="720"/>
      </w:pPr>
    </w:p>
    <w:p w14:paraId="511FBEC3" w14:textId="53834D94" w:rsidR="00175734" w:rsidRDefault="00175734" w:rsidP="00175734">
      <w:pPr>
        <w:spacing w:after="0"/>
        <w:ind w:left="720"/>
      </w:pPr>
    </w:p>
    <w:p w14:paraId="1E361B64" w14:textId="056DAAE7" w:rsidR="00175734" w:rsidRDefault="00175734" w:rsidP="00175734">
      <w:pPr>
        <w:spacing w:after="0"/>
        <w:ind w:left="720"/>
      </w:pPr>
    </w:p>
    <w:p w14:paraId="6092CB83" w14:textId="226E710E" w:rsidR="00175734" w:rsidRDefault="00175734" w:rsidP="00175734">
      <w:pPr>
        <w:spacing w:after="0"/>
        <w:ind w:left="720"/>
      </w:pPr>
    </w:p>
    <w:p w14:paraId="109FEEE0" w14:textId="77777777" w:rsidR="00175734" w:rsidRDefault="00175734" w:rsidP="000A6C6C">
      <w:pPr>
        <w:pStyle w:val="Prrafodelista"/>
        <w:spacing w:after="0"/>
      </w:pPr>
    </w:p>
    <w:p w14:paraId="0D2ADA0D" w14:textId="77777777" w:rsidR="00175734" w:rsidRDefault="00175734" w:rsidP="000A6C6C">
      <w:pPr>
        <w:pStyle w:val="Prrafodelista"/>
        <w:spacing w:after="0"/>
      </w:pPr>
    </w:p>
    <w:p w14:paraId="557726AD" w14:textId="77777777" w:rsidR="00175734" w:rsidRDefault="00175734" w:rsidP="000A6C6C">
      <w:pPr>
        <w:pStyle w:val="Prrafodelista"/>
        <w:spacing w:after="0"/>
      </w:pPr>
    </w:p>
    <w:p w14:paraId="24366161" w14:textId="77777777" w:rsidR="00175734" w:rsidRDefault="00175734" w:rsidP="000A6C6C">
      <w:pPr>
        <w:pStyle w:val="Prrafodelista"/>
        <w:spacing w:after="0"/>
      </w:pPr>
    </w:p>
    <w:p w14:paraId="76A82095" w14:textId="77777777" w:rsidR="00175734" w:rsidRDefault="00175734" w:rsidP="000A6C6C">
      <w:pPr>
        <w:pStyle w:val="Prrafodelista"/>
        <w:spacing w:after="0"/>
      </w:pPr>
    </w:p>
    <w:p w14:paraId="5EF41374" w14:textId="77777777" w:rsidR="00175734" w:rsidRDefault="00175734" w:rsidP="000A6C6C">
      <w:pPr>
        <w:pStyle w:val="Prrafodelista"/>
        <w:spacing w:after="0"/>
      </w:pPr>
    </w:p>
    <w:p w14:paraId="62DB37D7" w14:textId="77777777" w:rsidR="00175734" w:rsidRDefault="00175734" w:rsidP="000A6C6C">
      <w:pPr>
        <w:pStyle w:val="Prrafodelista"/>
        <w:spacing w:after="0"/>
      </w:pPr>
    </w:p>
    <w:p w14:paraId="07BA3B3B" w14:textId="6384DD4B" w:rsidR="0042041F" w:rsidRDefault="0042041F" w:rsidP="000A6C6C">
      <w:pPr>
        <w:pStyle w:val="Prrafodelista"/>
        <w:spacing w:after="0"/>
      </w:pPr>
      <w:r>
        <w:t>Nota: En esta opción no ingrese caracteres alfabéticos para seleccionar tanto a las materias como a los profesores, ya que romperá el programa.</w:t>
      </w:r>
    </w:p>
    <w:p w14:paraId="2B98E247" w14:textId="7B37C34E" w:rsidR="0064590C" w:rsidRDefault="00666465" w:rsidP="000A6C6C">
      <w:pPr>
        <w:pStyle w:val="Prrafodelista"/>
        <w:spacing w:after="0"/>
      </w:pPr>
      <w:r>
        <w:t>Nota 2: Si se crea una materia repetida, al final antes de regresar al menú el programa le informará de dicha situación.</w:t>
      </w:r>
    </w:p>
    <w:p w14:paraId="03C899DD" w14:textId="41C3700D" w:rsidR="00175734" w:rsidRDefault="00175734" w:rsidP="000A6C6C">
      <w:pPr>
        <w:pStyle w:val="Prrafodelista"/>
        <w:spacing w:after="0"/>
      </w:pPr>
    </w:p>
    <w:p w14:paraId="01AE887B" w14:textId="1FB67D6C" w:rsidR="00175734" w:rsidRDefault="00175734" w:rsidP="000A6C6C">
      <w:pPr>
        <w:pStyle w:val="Prrafodelista"/>
        <w:spacing w:after="0"/>
      </w:pPr>
    </w:p>
    <w:p w14:paraId="2F3E2C3B" w14:textId="77777777" w:rsidR="00175734" w:rsidRDefault="00175734" w:rsidP="000A6C6C">
      <w:pPr>
        <w:pStyle w:val="Prrafodelista"/>
        <w:spacing w:after="0"/>
      </w:pPr>
    </w:p>
    <w:p w14:paraId="22FA433F" w14:textId="4FC46AF7" w:rsidR="0064590C" w:rsidRPr="002779DC" w:rsidRDefault="0064590C" w:rsidP="00175734">
      <w:pPr>
        <w:pStyle w:val="Prrafodelista"/>
        <w:numPr>
          <w:ilvl w:val="0"/>
          <w:numId w:val="17"/>
        </w:numPr>
        <w:spacing w:after="0"/>
      </w:pPr>
      <w:r w:rsidRPr="00175734">
        <w:rPr>
          <w:b/>
          <w:bCs/>
        </w:rPr>
        <w:t>A</w:t>
      </w:r>
      <w:r w:rsidR="002779DC" w:rsidRPr="00175734">
        <w:rPr>
          <w:b/>
          <w:bCs/>
        </w:rPr>
        <w:t>SIGNAR UN ALUMNO A UN GRUPO.</w:t>
      </w:r>
    </w:p>
    <w:p w14:paraId="7DB4E4FC" w14:textId="37D5D649" w:rsidR="002779DC" w:rsidRDefault="002779DC" w:rsidP="002779DC">
      <w:pPr>
        <w:pStyle w:val="Prrafodelista"/>
        <w:spacing w:after="0"/>
      </w:pPr>
      <w:r>
        <w:t xml:space="preserve">Esta opción sirve para inscribir a los alumnos creados en las materias ya dadas de alta. Para inscribir a un alumno, presione la tecla 5. A continuación se muestra </w:t>
      </w:r>
      <w:r w:rsidR="00085CFB">
        <w:t>un ejemplo d</w:t>
      </w:r>
      <w:r>
        <w:t>el siguiente submenú</w:t>
      </w:r>
      <w:r w:rsidR="0042041F">
        <w:t>:</w:t>
      </w:r>
    </w:p>
    <w:p w14:paraId="0350F127" w14:textId="77777777" w:rsidR="002779DC" w:rsidRDefault="002779DC" w:rsidP="002779DC">
      <w:pPr>
        <w:pStyle w:val="Prrafodelista"/>
        <w:spacing w:after="0"/>
      </w:pPr>
    </w:p>
    <w:p w14:paraId="5A7D4074" w14:textId="079AB8BD" w:rsidR="002779DC" w:rsidRDefault="002779DC" w:rsidP="002779DC">
      <w:pPr>
        <w:pStyle w:val="Prrafodelista"/>
        <w:spacing w:after="0"/>
      </w:pPr>
    </w:p>
    <w:p w14:paraId="39A639E7" w14:textId="264FBFC8" w:rsidR="002779DC" w:rsidRDefault="002779DC" w:rsidP="002779DC">
      <w:pPr>
        <w:pStyle w:val="Prrafodelista"/>
        <w:spacing w:after="0"/>
      </w:pPr>
    </w:p>
    <w:p w14:paraId="0A61D7E0" w14:textId="55ADD179" w:rsidR="002779DC" w:rsidRDefault="00085CFB" w:rsidP="002779DC">
      <w:pPr>
        <w:pStyle w:val="Prrafodelista"/>
        <w:spacing w:after="0"/>
      </w:pPr>
      <w:r>
        <w:rPr>
          <w:noProof/>
        </w:rPr>
        <w:drawing>
          <wp:anchor distT="0" distB="0" distL="114300" distR="114300" simplePos="0" relativeHeight="251661312" behindDoc="0" locked="0" layoutInCell="1" allowOverlap="1" wp14:anchorId="51EF89DE" wp14:editId="13B4F7B8">
            <wp:simplePos x="0" y="0"/>
            <wp:positionH relativeFrom="column">
              <wp:posOffset>1043940</wp:posOffset>
            </wp:positionH>
            <wp:positionV relativeFrom="paragraph">
              <wp:posOffset>-355600</wp:posOffset>
            </wp:positionV>
            <wp:extent cx="3261360" cy="982980"/>
            <wp:effectExtent l="171450" t="171450" r="224790" b="2362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1360" cy="9829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2547B85E" w14:textId="3FED2577" w:rsidR="002779DC" w:rsidRDefault="002779DC" w:rsidP="002779DC">
      <w:pPr>
        <w:pStyle w:val="Prrafodelista"/>
        <w:spacing w:after="0"/>
      </w:pPr>
    </w:p>
    <w:p w14:paraId="7238969E" w14:textId="7A8C7611" w:rsidR="002779DC" w:rsidRDefault="002779DC" w:rsidP="002779DC">
      <w:pPr>
        <w:pStyle w:val="Prrafodelista"/>
        <w:spacing w:after="0"/>
      </w:pPr>
    </w:p>
    <w:p w14:paraId="16F8E5D6" w14:textId="77777777" w:rsidR="00085CFB" w:rsidRDefault="00085CFB" w:rsidP="00085CFB">
      <w:pPr>
        <w:pStyle w:val="Prrafodelista"/>
        <w:spacing w:after="0"/>
      </w:pPr>
    </w:p>
    <w:p w14:paraId="455890E9" w14:textId="77777777" w:rsidR="00085CFB" w:rsidRDefault="00085CFB" w:rsidP="00085CFB">
      <w:pPr>
        <w:pStyle w:val="Prrafodelista"/>
        <w:spacing w:after="0"/>
      </w:pPr>
    </w:p>
    <w:p w14:paraId="59C64F8F" w14:textId="77777777" w:rsidR="00085CFB" w:rsidRDefault="00085CFB" w:rsidP="00085CFB">
      <w:pPr>
        <w:pStyle w:val="Prrafodelista"/>
        <w:spacing w:after="0"/>
      </w:pPr>
    </w:p>
    <w:p w14:paraId="38E15CB9" w14:textId="77777777" w:rsidR="00085CFB" w:rsidRDefault="0042041F" w:rsidP="00085CFB">
      <w:pPr>
        <w:pStyle w:val="Prrafodelista"/>
        <w:spacing w:after="0"/>
      </w:pPr>
      <w:r>
        <w:t>Primero seleccione al alumno que inscribirá una de las materias, para seleccionar a un alumno presiona la tecla asociada a su nombre, en este ejemplo, si queremos selecciona a Alberto García es necesario presionar la tecla 1.</w:t>
      </w:r>
    </w:p>
    <w:p w14:paraId="28F4A9A4" w14:textId="77777777" w:rsidR="00085CFB" w:rsidRDefault="00085CFB" w:rsidP="00085CFB">
      <w:pPr>
        <w:pStyle w:val="Prrafodelista"/>
        <w:spacing w:after="0"/>
      </w:pPr>
    </w:p>
    <w:p w14:paraId="0DAB4F56" w14:textId="7F52225B" w:rsidR="0042041F" w:rsidRDefault="0042041F" w:rsidP="00085CFB">
      <w:pPr>
        <w:pStyle w:val="Prrafodelista"/>
        <w:spacing w:after="0"/>
      </w:pPr>
      <w:r>
        <w:t xml:space="preserve">Cuando se selecciona al alumno, es necesario seleccionar la materia que inscribirá el alumno, cuando selecciona la materia se le mostrara los grupos creados </w:t>
      </w:r>
      <w:r w:rsidR="00085CFB">
        <w:t>para esa materia y los profesores que impartirán esa materia, en este ejemplo, si queremos inscribir la materia Algebra Lineal es necesario presionar la tecla 1.</w:t>
      </w:r>
    </w:p>
    <w:p w14:paraId="5E1181BE" w14:textId="77777777" w:rsidR="00085CFB" w:rsidRDefault="00085CFB" w:rsidP="002779DC">
      <w:pPr>
        <w:pStyle w:val="Prrafodelista"/>
        <w:spacing w:after="0"/>
      </w:pPr>
    </w:p>
    <w:p w14:paraId="22DF1CE1" w14:textId="58CF40BB" w:rsidR="00085CFB" w:rsidRDefault="00085CFB" w:rsidP="002779DC">
      <w:pPr>
        <w:pStyle w:val="Prrafodelista"/>
        <w:spacing w:after="0"/>
      </w:pPr>
      <w:r>
        <w:rPr>
          <w:noProof/>
        </w:rPr>
        <w:drawing>
          <wp:anchor distT="0" distB="0" distL="114300" distR="114300" simplePos="0" relativeHeight="251662336" behindDoc="0" locked="0" layoutInCell="1" allowOverlap="1" wp14:anchorId="5A3F3555" wp14:editId="6FDF0E99">
            <wp:simplePos x="0" y="0"/>
            <wp:positionH relativeFrom="margin">
              <wp:posOffset>1153795</wp:posOffset>
            </wp:positionH>
            <wp:positionV relativeFrom="paragraph">
              <wp:posOffset>144145</wp:posOffset>
            </wp:positionV>
            <wp:extent cx="3276600" cy="1196340"/>
            <wp:effectExtent l="171450" t="171450" r="228600" b="2324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1963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61138C72" w14:textId="7BBB8B74" w:rsidR="00085CFB" w:rsidRDefault="00085CFB" w:rsidP="002779DC">
      <w:pPr>
        <w:pStyle w:val="Prrafodelista"/>
        <w:spacing w:after="0"/>
      </w:pPr>
    </w:p>
    <w:p w14:paraId="02F9D936" w14:textId="77777777" w:rsidR="00085CFB" w:rsidRDefault="00085CFB" w:rsidP="002779DC">
      <w:pPr>
        <w:pStyle w:val="Prrafodelista"/>
        <w:spacing w:after="0"/>
      </w:pPr>
    </w:p>
    <w:p w14:paraId="37210CEC" w14:textId="77777777" w:rsidR="00085CFB" w:rsidRDefault="00085CFB" w:rsidP="002779DC">
      <w:pPr>
        <w:pStyle w:val="Prrafodelista"/>
        <w:spacing w:after="0"/>
      </w:pPr>
    </w:p>
    <w:p w14:paraId="482BEE3A" w14:textId="1B36D220" w:rsidR="00085CFB" w:rsidRDefault="00085CFB" w:rsidP="002779DC">
      <w:pPr>
        <w:pStyle w:val="Prrafodelista"/>
        <w:spacing w:after="0"/>
      </w:pPr>
    </w:p>
    <w:p w14:paraId="50A43174" w14:textId="21F32FE2" w:rsidR="00085CFB" w:rsidRDefault="00085CFB" w:rsidP="002779DC">
      <w:pPr>
        <w:pStyle w:val="Prrafodelista"/>
        <w:spacing w:after="0"/>
      </w:pPr>
    </w:p>
    <w:p w14:paraId="0980C4CD" w14:textId="033BF833" w:rsidR="00085CFB" w:rsidRDefault="00085CFB" w:rsidP="002779DC">
      <w:pPr>
        <w:pStyle w:val="Prrafodelista"/>
        <w:spacing w:after="0"/>
      </w:pPr>
    </w:p>
    <w:p w14:paraId="2EAD63CB" w14:textId="4CDA1D1E" w:rsidR="00085CFB" w:rsidRDefault="00085CFB" w:rsidP="002779DC">
      <w:pPr>
        <w:pStyle w:val="Prrafodelista"/>
        <w:spacing w:after="0"/>
      </w:pPr>
    </w:p>
    <w:p w14:paraId="669BE57B" w14:textId="05BF9ADF" w:rsidR="00085CFB" w:rsidRDefault="00085CFB" w:rsidP="002779DC">
      <w:pPr>
        <w:pStyle w:val="Prrafodelista"/>
        <w:spacing w:after="0"/>
      </w:pPr>
    </w:p>
    <w:p w14:paraId="22A501CE" w14:textId="2F42F66E" w:rsidR="00085CFB" w:rsidRDefault="00085CFB" w:rsidP="002779DC">
      <w:pPr>
        <w:pStyle w:val="Prrafodelista"/>
        <w:spacing w:after="0"/>
      </w:pPr>
    </w:p>
    <w:p w14:paraId="36F4B573" w14:textId="77777777" w:rsidR="00085CFB" w:rsidRDefault="00085CFB" w:rsidP="002779DC">
      <w:pPr>
        <w:pStyle w:val="Prrafodelista"/>
        <w:spacing w:after="0"/>
      </w:pPr>
    </w:p>
    <w:p w14:paraId="18876A9F" w14:textId="2C09C045" w:rsidR="00085CFB" w:rsidRDefault="00085CFB" w:rsidP="002779DC">
      <w:pPr>
        <w:pStyle w:val="Prrafodelista"/>
        <w:spacing w:after="0"/>
      </w:pPr>
      <w:r>
        <w:rPr>
          <w:noProof/>
        </w:rPr>
        <w:drawing>
          <wp:anchor distT="0" distB="0" distL="114300" distR="114300" simplePos="0" relativeHeight="251663360" behindDoc="0" locked="0" layoutInCell="1" allowOverlap="1" wp14:anchorId="61D81F99" wp14:editId="7B7D1F25">
            <wp:simplePos x="0" y="0"/>
            <wp:positionH relativeFrom="margin">
              <wp:posOffset>593725</wp:posOffset>
            </wp:positionH>
            <wp:positionV relativeFrom="paragraph">
              <wp:posOffset>774700</wp:posOffset>
            </wp:positionV>
            <wp:extent cx="4983480" cy="1051560"/>
            <wp:effectExtent l="171450" t="171450" r="236220" b="2247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10515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t xml:space="preserve">Finalmente le aparecerán los grupos creados para la materia seleccionada, presione la tecla asociada al grupo que desea inscribir, es decir, que si presiona la tecla 1 se inscribirá al grupo 1 cuyo profesor que impartirá la materia es Aldo </w:t>
      </w:r>
      <w:r w:rsidR="00175734">
        <w:t>Jiménez</w:t>
      </w:r>
      <w:r>
        <w:t>.</w:t>
      </w:r>
    </w:p>
    <w:p w14:paraId="0D21DF60" w14:textId="67832437" w:rsidR="00175734" w:rsidRDefault="00175734" w:rsidP="002779DC">
      <w:pPr>
        <w:pStyle w:val="Prrafodelista"/>
        <w:spacing w:after="0"/>
      </w:pPr>
    </w:p>
    <w:p w14:paraId="2D11309E" w14:textId="0782E0B0" w:rsidR="00175734" w:rsidRDefault="00175734" w:rsidP="002779DC">
      <w:pPr>
        <w:pStyle w:val="Prrafodelista"/>
        <w:spacing w:after="0"/>
      </w:pPr>
    </w:p>
    <w:p w14:paraId="42F277C2" w14:textId="6AE933AD" w:rsidR="00175734" w:rsidRDefault="00175734" w:rsidP="002779DC">
      <w:pPr>
        <w:pStyle w:val="Prrafodelista"/>
        <w:spacing w:after="0"/>
      </w:pPr>
    </w:p>
    <w:p w14:paraId="0F706AC3" w14:textId="66BC7881" w:rsidR="00175734" w:rsidRDefault="00175734" w:rsidP="002779DC">
      <w:pPr>
        <w:pStyle w:val="Prrafodelista"/>
        <w:spacing w:after="0"/>
      </w:pPr>
    </w:p>
    <w:p w14:paraId="6767D982" w14:textId="1610389B" w:rsidR="00175734" w:rsidRDefault="00175734" w:rsidP="002779DC">
      <w:pPr>
        <w:pStyle w:val="Prrafodelista"/>
        <w:spacing w:after="0"/>
      </w:pPr>
    </w:p>
    <w:p w14:paraId="075846C3" w14:textId="609F6002" w:rsidR="00175734" w:rsidRDefault="00175734" w:rsidP="002779DC">
      <w:pPr>
        <w:pStyle w:val="Prrafodelista"/>
        <w:spacing w:after="0"/>
      </w:pPr>
    </w:p>
    <w:p w14:paraId="5D331D44" w14:textId="0CF6B32A" w:rsidR="00175734" w:rsidRDefault="00175734" w:rsidP="002779DC">
      <w:pPr>
        <w:pStyle w:val="Prrafodelista"/>
        <w:spacing w:after="0"/>
      </w:pPr>
    </w:p>
    <w:p w14:paraId="6F441697" w14:textId="222391DF" w:rsidR="00175734" w:rsidRDefault="00175734" w:rsidP="002779DC">
      <w:pPr>
        <w:pStyle w:val="Prrafodelista"/>
        <w:spacing w:after="0"/>
      </w:pPr>
    </w:p>
    <w:p w14:paraId="499FEAF5" w14:textId="170595C5" w:rsidR="00175734" w:rsidRDefault="00175734" w:rsidP="002779DC">
      <w:pPr>
        <w:pStyle w:val="Prrafodelista"/>
        <w:spacing w:after="0"/>
      </w:pPr>
    </w:p>
    <w:p w14:paraId="4C4F5519" w14:textId="1A807235" w:rsidR="00175734" w:rsidRDefault="00175734" w:rsidP="002779DC">
      <w:pPr>
        <w:pStyle w:val="Prrafodelista"/>
        <w:spacing w:after="0"/>
      </w:pPr>
    </w:p>
    <w:p w14:paraId="71B48B9C" w14:textId="10C4E77D" w:rsidR="00175734" w:rsidRDefault="00175734" w:rsidP="00175734">
      <w:pPr>
        <w:pStyle w:val="Prrafodelista"/>
        <w:spacing w:after="0"/>
      </w:pPr>
      <w:r>
        <w:t>Nota: En esta opción no ingrese caracteres alfabéticos para seleccionar tanto a las materias como a los profesores, ya que romperá el programa.</w:t>
      </w:r>
    </w:p>
    <w:p w14:paraId="6CF15EAE" w14:textId="195D0C07" w:rsidR="00666465" w:rsidRDefault="00666465" w:rsidP="00175734">
      <w:pPr>
        <w:pStyle w:val="Prrafodelista"/>
        <w:spacing w:after="0"/>
      </w:pPr>
      <w:r>
        <w:t>Nota 2: Si el alumno ya estaba inscrito en una materia, al final le mostrara un mensaje informándole de dicha situación.</w:t>
      </w:r>
    </w:p>
    <w:p w14:paraId="21A327EF" w14:textId="0B3FC8EE" w:rsidR="00CF0A05" w:rsidRDefault="00CF0A05" w:rsidP="00175734">
      <w:pPr>
        <w:pStyle w:val="Prrafodelista"/>
        <w:spacing w:after="0"/>
      </w:pPr>
    </w:p>
    <w:p w14:paraId="290C026B" w14:textId="77777777" w:rsidR="00CF0A05" w:rsidRDefault="00CF0A05" w:rsidP="00175734">
      <w:pPr>
        <w:pStyle w:val="Prrafodelista"/>
        <w:spacing w:after="0"/>
      </w:pPr>
    </w:p>
    <w:p w14:paraId="4CAA11BA" w14:textId="3376E86F" w:rsidR="00175734" w:rsidRDefault="00175734" w:rsidP="002779DC">
      <w:pPr>
        <w:pStyle w:val="Prrafodelista"/>
        <w:spacing w:after="0"/>
      </w:pPr>
    </w:p>
    <w:p w14:paraId="73BFB852" w14:textId="692E31F6" w:rsidR="00175734" w:rsidRPr="00666465" w:rsidRDefault="00666465" w:rsidP="00175734">
      <w:pPr>
        <w:pStyle w:val="Prrafodelista"/>
        <w:numPr>
          <w:ilvl w:val="0"/>
          <w:numId w:val="17"/>
        </w:numPr>
        <w:spacing w:after="0"/>
      </w:pPr>
      <w:r>
        <w:rPr>
          <w:b/>
          <w:bCs/>
        </w:rPr>
        <w:lastRenderedPageBreak/>
        <w:t>IMPRIMIR ALUMNOS.</w:t>
      </w:r>
    </w:p>
    <w:p w14:paraId="2C3F88B4" w14:textId="78012D4A" w:rsidR="00666465" w:rsidRDefault="00666465" w:rsidP="00666465">
      <w:pPr>
        <w:pStyle w:val="Prrafodelista"/>
        <w:spacing w:after="0"/>
      </w:pPr>
      <w:r>
        <w:t>Esta opción no afecta a los datos creados, ya que solo imprimirá la lista de alumnos que se han creado ya con anterioridad. Para imprimir la lista de alumnos creados presione la tecla 6. La impresión mostrará los datos del alumno (</w:t>
      </w:r>
      <w:r w:rsidR="00EE76B8">
        <w:t>n</w:t>
      </w:r>
      <w:r>
        <w:t xml:space="preserve">ombre y </w:t>
      </w:r>
      <w:r w:rsidR="00EE76B8">
        <w:t>número</w:t>
      </w:r>
      <w:r>
        <w:t xml:space="preserve"> de cuenta)</w:t>
      </w:r>
      <w:r w:rsidR="00EE76B8">
        <w:t xml:space="preserve"> y las materias en las que </w:t>
      </w:r>
      <w:r w:rsidR="00CF0A05">
        <w:t>está</w:t>
      </w:r>
      <w:r w:rsidR="00EE76B8">
        <w:t xml:space="preserve"> inscrito, si no </w:t>
      </w:r>
      <w:r w:rsidR="00CF0A05">
        <w:t>está</w:t>
      </w:r>
      <w:r w:rsidR="00EE76B8">
        <w:t xml:space="preserve"> inscrito en ninguna materia entonces el programa le informará de dicha situación. </w:t>
      </w:r>
    </w:p>
    <w:p w14:paraId="4A4D1991" w14:textId="0F31FE2B" w:rsidR="00666465" w:rsidRDefault="00666465" w:rsidP="00666465">
      <w:pPr>
        <w:pStyle w:val="Prrafodelista"/>
        <w:spacing w:after="0"/>
      </w:pPr>
      <w:r>
        <w:t>Nota: Si no hay alumnos creados el programa le informará de dicha situación.</w:t>
      </w:r>
    </w:p>
    <w:p w14:paraId="0BF07F08" w14:textId="48723AC4" w:rsidR="00666465" w:rsidRPr="00BF2DCC" w:rsidRDefault="00666465" w:rsidP="00666465">
      <w:pPr>
        <w:pStyle w:val="Prrafodelista"/>
        <w:numPr>
          <w:ilvl w:val="0"/>
          <w:numId w:val="17"/>
        </w:numPr>
        <w:spacing w:after="0"/>
        <w:rPr>
          <w:b/>
          <w:bCs/>
        </w:rPr>
      </w:pPr>
      <w:r w:rsidRPr="00BF2DCC">
        <w:rPr>
          <w:b/>
          <w:bCs/>
        </w:rPr>
        <w:t>IMPRIMIR PROFESORES</w:t>
      </w:r>
      <w:r w:rsidR="00EE76B8" w:rsidRPr="00BF2DCC">
        <w:rPr>
          <w:b/>
          <w:bCs/>
        </w:rPr>
        <w:t>.</w:t>
      </w:r>
    </w:p>
    <w:p w14:paraId="16160CDC" w14:textId="34D7C47C" w:rsidR="00EE76B8" w:rsidRDefault="00EE76B8" w:rsidP="00EE76B8">
      <w:pPr>
        <w:spacing w:after="0"/>
        <w:ind w:left="720"/>
      </w:pPr>
      <w:r>
        <w:t>Esta opción no afecta a los datos que ya hayan sido creados. Esta opción imprimirá los datos de los profesores (nombre y número de empleado) creados anteriormente y los grupos en los cuales dará clase, si el profesor no tiene grupos asignados el programa le informará de dicha situación.</w:t>
      </w:r>
    </w:p>
    <w:p w14:paraId="7D9A7FF5" w14:textId="08C82C5E" w:rsidR="00EE76B8" w:rsidRDefault="00EE76B8" w:rsidP="00EE76B8">
      <w:pPr>
        <w:spacing w:after="0"/>
        <w:ind w:left="720"/>
      </w:pPr>
      <w:r>
        <w:t>Nota: Si no hay profesores creados el programa le informará de dicha situación.</w:t>
      </w:r>
    </w:p>
    <w:p w14:paraId="2BF1833B" w14:textId="60701F6B" w:rsidR="00666465" w:rsidRPr="00BF2DCC" w:rsidRDefault="00666465" w:rsidP="00666465">
      <w:pPr>
        <w:pStyle w:val="Prrafodelista"/>
        <w:numPr>
          <w:ilvl w:val="0"/>
          <w:numId w:val="17"/>
        </w:numPr>
        <w:spacing w:after="0"/>
        <w:rPr>
          <w:b/>
          <w:bCs/>
        </w:rPr>
      </w:pPr>
      <w:r w:rsidRPr="00BF2DCC">
        <w:rPr>
          <w:b/>
          <w:bCs/>
        </w:rPr>
        <w:t>IMPRIMIR MATERIAS</w:t>
      </w:r>
      <w:r w:rsidR="00EE76B8" w:rsidRPr="00BF2DCC">
        <w:rPr>
          <w:b/>
          <w:bCs/>
        </w:rPr>
        <w:t>.</w:t>
      </w:r>
    </w:p>
    <w:p w14:paraId="6E202B05" w14:textId="7DB458BA" w:rsidR="00EE76B8" w:rsidRDefault="00EE76B8" w:rsidP="00EE76B8">
      <w:pPr>
        <w:pStyle w:val="Prrafodelista"/>
        <w:spacing w:after="0"/>
      </w:pPr>
      <w:r>
        <w:t>Esta opción no afecta a los datos que ya hayan sido creados.</w:t>
      </w:r>
      <w:r w:rsidR="00021AA1">
        <w:t xml:space="preserve"> Para elegir esta opción presione la tecla 8.</w:t>
      </w:r>
      <w:r>
        <w:t xml:space="preserve"> </w:t>
      </w:r>
      <w:r w:rsidR="00021AA1">
        <w:t xml:space="preserve">Esta </w:t>
      </w:r>
      <w:r>
        <w:t>opción imprimirá las materias dadas de alta con su respectiva clave de identificación.</w:t>
      </w:r>
    </w:p>
    <w:p w14:paraId="05BC2734" w14:textId="174FB123" w:rsidR="00EE76B8" w:rsidRDefault="00EE76B8" w:rsidP="00EE76B8">
      <w:pPr>
        <w:pStyle w:val="Prrafodelista"/>
        <w:spacing w:after="0"/>
      </w:pPr>
      <w:r>
        <w:t>Nota: Si no hay materias creadas, el programa le informará de dicha situación.</w:t>
      </w:r>
    </w:p>
    <w:p w14:paraId="5D8E59D5" w14:textId="274577F6" w:rsidR="00666465" w:rsidRPr="00BF2DCC" w:rsidRDefault="00666465" w:rsidP="00666465">
      <w:pPr>
        <w:pStyle w:val="Prrafodelista"/>
        <w:numPr>
          <w:ilvl w:val="0"/>
          <w:numId w:val="17"/>
        </w:numPr>
        <w:spacing w:after="0"/>
        <w:rPr>
          <w:b/>
          <w:bCs/>
        </w:rPr>
      </w:pPr>
      <w:r w:rsidRPr="00BF2DCC">
        <w:rPr>
          <w:b/>
          <w:bCs/>
        </w:rPr>
        <w:t>IMPRIMIR GRUPOS</w:t>
      </w:r>
      <w:r w:rsidR="00EE76B8" w:rsidRPr="00BF2DCC">
        <w:rPr>
          <w:b/>
          <w:bCs/>
        </w:rPr>
        <w:t>.</w:t>
      </w:r>
    </w:p>
    <w:p w14:paraId="2F17E89E" w14:textId="52325FE8" w:rsidR="00EE76B8" w:rsidRDefault="00EE76B8" w:rsidP="00EE76B8">
      <w:pPr>
        <w:pStyle w:val="Prrafodelista"/>
        <w:spacing w:after="0"/>
      </w:pPr>
      <w:r>
        <w:t>Esta opción no afecta a los datos que ya hayan sido creados</w:t>
      </w:r>
      <w:r w:rsidR="00021AA1">
        <w:t>. Para elegir esta opción presione la tecla 9, posteriormente le aparecerá un submenú como este:</w:t>
      </w:r>
    </w:p>
    <w:p w14:paraId="668C9263" w14:textId="2AF29908" w:rsidR="00021AA1" w:rsidRDefault="00021AA1" w:rsidP="00EE76B8">
      <w:pPr>
        <w:pStyle w:val="Prrafodelista"/>
        <w:spacing w:after="0"/>
      </w:pPr>
    </w:p>
    <w:p w14:paraId="4D2E650C" w14:textId="2819D0E4" w:rsidR="00021AA1" w:rsidRDefault="00021AA1" w:rsidP="00EE76B8">
      <w:pPr>
        <w:pStyle w:val="Prrafodelista"/>
        <w:spacing w:after="0"/>
      </w:pPr>
      <w:r>
        <w:rPr>
          <w:noProof/>
        </w:rPr>
        <w:drawing>
          <wp:anchor distT="0" distB="0" distL="114300" distR="114300" simplePos="0" relativeHeight="251665408" behindDoc="0" locked="0" layoutInCell="1" allowOverlap="1" wp14:anchorId="54FBF402" wp14:editId="4ECE60B6">
            <wp:simplePos x="0" y="0"/>
            <wp:positionH relativeFrom="column">
              <wp:posOffset>845820</wp:posOffset>
            </wp:positionH>
            <wp:positionV relativeFrom="paragraph">
              <wp:posOffset>133985</wp:posOffset>
            </wp:positionV>
            <wp:extent cx="3314700" cy="1249680"/>
            <wp:effectExtent l="171450" t="171450" r="228600" b="23622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2496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512E6F84" w14:textId="787FBF1D" w:rsidR="00021AA1" w:rsidRDefault="00021AA1" w:rsidP="00EE76B8">
      <w:pPr>
        <w:pStyle w:val="Prrafodelista"/>
        <w:spacing w:after="0"/>
      </w:pPr>
    </w:p>
    <w:p w14:paraId="27BADA3C" w14:textId="77777777" w:rsidR="00021AA1" w:rsidRDefault="00021AA1" w:rsidP="00EE76B8">
      <w:pPr>
        <w:pStyle w:val="Prrafodelista"/>
        <w:spacing w:after="0"/>
      </w:pPr>
    </w:p>
    <w:p w14:paraId="776F68DF" w14:textId="58DD3B67" w:rsidR="00021AA1" w:rsidRDefault="00021AA1" w:rsidP="00EE76B8">
      <w:pPr>
        <w:pStyle w:val="Prrafodelista"/>
        <w:spacing w:after="0"/>
      </w:pPr>
    </w:p>
    <w:p w14:paraId="7B6B29DD" w14:textId="302C18A9" w:rsidR="00021AA1" w:rsidRDefault="00021AA1" w:rsidP="00EE76B8">
      <w:pPr>
        <w:pStyle w:val="Prrafodelista"/>
        <w:spacing w:after="0"/>
      </w:pPr>
    </w:p>
    <w:p w14:paraId="6F213FB4" w14:textId="74380BC8" w:rsidR="00021AA1" w:rsidRDefault="00021AA1" w:rsidP="00EE76B8">
      <w:pPr>
        <w:pStyle w:val="Prrafodelista"/>
        <w:spacing w:after="0"/>
      </w:pPr>
    </w:p>
    <w:p w14:paraId="32E3C012" w14:textId="71D6AD83" w:rsidR="00021AA1" w:rsidRDefault="00021AA1" w:rsidP="00EE76B8">
      <w:pPr>
        <w:pStyle w:val="Prrafodelista"/>
        <w:spacing w:after="0"/>
      </w:pPr>
    </w:p>
    <w:p w14:paraId="16F8A3FA" w14:textId="016F8F5A" w:rsidR="00021AA1" w:rsidRDefault="00021AA1" w:rsidP="00EE76B8">
      <w:pPr>
        <w:pStyle w:val="Prrafodelista"/>
        <w:spacing w:after="0"/>
      </w:pPr>
    </w:p>
    <w:p w14:paraId="4791C1F8" w14:textId="09BB64C6" w:rsidR="00021AA1" w:rsidRDefault="00021AA1" w:rsidP="00021AA1">
      <w:pPr>
        <w:pStyle w:val="Prrafodelista"/>
        <w:spacing w:after="0"/>
      </w:pPr>
    </w:p>
    <w:p w14:paraId="7515BE7E" w14:textId="5E39DB50" w:rsidR="00021AA1" w:rsidRDefault="00021AA1" w:rsidP="00021AA1">
      <w:pPr>
        <w:pStyle w:val="Prrafodelista"/>
        <w:spacing w:after="0"/>
      </w:pPr>
    </w:p>
    <w:p w14:paraId="6C9F697F" w14:textId="0DE3DA95" w:rsidR="00021AA1" w:rsidRDefault="00021AA1" w:rsidP="00021AA1">
      <w:pPr>
        <w:pStyle w:val="Prrafodelista"/>
        <w:spacing w:after="0"/>
      </w:pPr>
      <w:r>
        <w:t xml:space="preserve">Para seleccionar un grupo, presione la tecla asociada al grupo. Si por ejemplo presionamos la tecla 1 nos mostrará los grupos de la materia Algebra </w:t>
      </w:r>
      <w:r w:rsidR="00CF0A05">
        <w:t>Lineal,</w:t>
      </w:r>
      <w:r>
        <w:t xml:space="preserve"> </w:t>
      </w:r>
      <w:r w:rsidR="00BF2DCC">
        <w:t>así como el maestro asignado para dar en ese grupo y los números de cuenta de los alumnos inscritos en ese grupo.</w:t>
      </w:r>
    </w:p>
    <w:p w14:paraId="2FED56EA" w14:textId="3F2C2D31" w:rsidR="00BF2DCC" w:rsidRDefault="00BF2DCC" w:rsidP="00021AA1">
      <w:pPr>
        <w:pStyle w:val="Prrafodelista"/>
        <w:spacing w:after="0"/>
      </w:pPr>
    </w:p>
    <w:p w14:paraId="1CCE9701" w14:textId="70F67A44" w:rsidR="00BF2DCC" w:rsidRDefault="00BF2DCC" w:rsidP="00021AA1">
      <w:pPr>
        <w:pStyle w:val="Prrafodelista"/>
        <w:spacing w:after="0"/>
      </w:pPr>
      <w:r>
        <w:rPr>
          <w:noProof/>
        </w:rPr>
        <w:drawing>
          <wp:inline distT="0" distB="0" distL="0" distR="0" wp14:anchorId="0AE64A7A" wp14:editId="2CFED9F2">
            <wp:extent cx="3863340" cy="1455420"/>
            <wp:effectExtent l="171450" t="171450" r="232410" b="2209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3340" cy="14554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42DDD04" w14:textId="1828215C" w:rsidR="00021AA1" w:rsidRDefault="00021AA1" w:rsidP="00EE76B8">
      <w:pPr>
        <w:pStyle w:val="Prrafodelista"/>
        <w:spacing w:after="0"/>
      </w:pPr>
    </w:p>
    <w:p w14:paraId="719636D9" w14:textId="04863EE1" w:rsidR="00021AA1" w:rsidRDefault="00BF2DCC" w:rsidP="00EE76B8">
      <w:pPr>
        <w:pStyle w:val="Prrafodelista"/>
        <w:spacing w:after="0"/>
      </w:pPr>
      <w:r>
        <w:t>Nota: Si en el grupo creado no hay alumnos inscritos aun, el programa le informará de dicha situación.</w:t>
      </w:r>
    </w:p>
    <w:p w14:paraId="2D26F0C4" w14:textId="58E66341" w:rsidR="00BF2DCC" w:rsidRDefault="00BF2DCC" w:rsidP="00BF2DCC">
      <w:pPr>
        <w:pStyle w:val="Prrafodelista"/>
        <w:numPr>
          <w:ilvl w:val="0"/>
          <w:numId w:val="17"/>
        </w:numPr>
        <w:spacing w:after="0"/>
      </w:pPr>
      <w:r w:rsidRPr="00BF2DCC">
        <w:rPr>
          <w:b/>
          <w:bCs/>
        </w:rPr>
        <w:t>SALIR DEL PROGRAMA</w:t>
      </w:r>
      <w:r>
        <w:t>.</w:t>
      </w:r>
    </w:p>
    <w:p w14:paraId="197A9E57" w14:textId="041E5569" w:rsidR="00BF2DCC" w:rsidRDefault="00BF2DCC" w:rsidP="00BF2DCC">
      <w:pPr>
        <w:pStyle w:val="Prrafodelista"/>
        <w:spacing w:after="0"/>
      </w:pPr>
      <w:r>
        <w:t>Si usted ya ha finalizado de inscribir alumnos, generar grupos etc. Puede cerrar el programa presionando la tecla 10 en su teclado. Se cerrará la ejecución del programa.</w:t>
      </w:r>
    </w:p>
    <w:p w14:paraId="1ABF48C1" w14:textId="3756E303" w:rsidR="00A94F7F" w:rsidRDefault="00A94F7F" w:rsidP="00BF2DCC">
      <w:pPr>
        <w:pStyle w:val="Prrafodelista"/>
        <w:spacing w:after="0"/>
      </w:pPr>
    </w:p>
    <w:p w14:paraId="1B4FCE32" w14:textId="1D243A15" w:rsidR="00A94F7F" w:rsidRPr="00A94F7F" w:rsidRDefault="00A94F7F" w:rsidP="00BF2DCC">
      <w:pPr>
        <w:pStyle w:val="Prrafodelista"/>
        <w:spacing w:after="0"/>
        <w:rPr>
          <w:u w:val="single"/>
        </w:rPr>
      </w:pPr>
      <w:r>
        <w:t>Siga al pie de la letra todo lo escrito en este manual y no debería de tener problema. Disfrute del programa.</w:t>
      </w:r>
      <w:bookmarkStart w:id="0" w:name="_GoBack"/>
      <w:bookmarkEnd w:id="0"/>
    </w:p>
    <w:sectPr w:rsidR="00A94F7F" w:rsidRPr="00A94F7F" w:rsidSect="00673C35">
      <w:footerReference w:type="default" r:id="rId16"/>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46B58" w14:textId="77777777" w:rsidR="002A7A2C" w:rsidRDefault="002A7A2C">
      <w:pPr>
        <w:spacing w:after="0"/>
      </w:pPr>
      <w:r>
        <w:separator/>
      </w:r>
    </w:p>
  </w:endnote>
  <w:endnote w:type="continuationSeparator" w:id="0">
    <w:p w14:paraId="3F9EF686" w14:textId="77777777" w:rsidR="002A7A2C" w:rsidRDefault="002A7A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4A787" w14:textId="77777777" w:rsidR="00495FFD" w:rsidRDefault="00495FFD">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068E5" w14:textId="77777777" w:rsidR="002A7A2C" w:rsidRDefault="002A7A2C">
      <w:pPr>
        <w:spacing w:after="0"/>
      </w:pPr>
      <w:r>
        <w:separator/>
      </w:r>
    </w:p>
  </w:footnote>
  <w:footnote w:type="continuationSeparator" w:id="0">
    <w:p w14:paraId="6031D568" w14:textId="77777777" w:rsidR="002A7A2C" w:rsidRDefault="002A7A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367F61"/>
    <w:multiLevelType w:val="hybridMultilevel"/>
    <w:tmpl w:val="068A4BC8"/>
    <w:lvl w:ilvl="0" w:tplc="B32C47C2">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C52B42"/>
    <w:multiLevelType w:val="multilevel"/>
    <w:tmpl w:val="3810148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1D"/>
    <w:rsid w:val="0001633F"/>
    <w:rsid w:val="00021AA1"/>
    <w:rsid w:val="00085CFB"/>
    <w:rsid w:val="000A6C6C"/>
    <w:rsid w:val="000D5AB1"/>
    <w:rsid w:val="0017482F"/>
    <w:rsid w:val="00175734"/>
    <w:rsid w:val="001B2DC7"/>
    <w:rsid w:val="001C41E1"/>
    <w:rsid w:val="002045EB"/>
    <w:rsid w:val="002779DC"/>
    <w:rsid w:val="00286F73"/>
    <w:rsid w:val="00293B83"/>
    <w:rsid w:val="002A7A2C"/>
    <w:rsid w:val="00302A2C"/>
    <w:rsid w:val="00381669"/>
    <w:rsid w:val="003B7EFE"/>
    <w:rsid w:val="0042041F"/>
    <w:rsid w:val="00421CAE"/>
    <w:rsid w:val="00495FFD"/>
    <w:rsid w:val="0052105A"/>
    <w:rsid w:val="006429BD"/>
    <w:rsid w:val="0064590C"/>
    <w:rsid w:val="00666465"/>
    <w:rsid w:val="00673C35"/>
    <w:rsid w:val="006A3CE7"/>
    <w:rsid w:val="0076387D"/>
    <w:rsid w:val="008E3C8C"/>
    <w:rsid w:val="008F15C5"/>
    <w:rsid w:val="00965D17"/>
    <w:rsid w:val="00A27383"/>
    <w:rsid w:val="00A736B0"/>
    <w:rsid w:val="00A94F7F"/>
    <w:rsid w:val="00AB4589"/>
    <w:rsid w:val="00B26E1D"/>
    <w:rsid w:val="00BE593C"/>
    <w:rsid w:val="00BF2DCC"/>
    <w:rsid w:val="00C83E3C"/>
    <w:rsid w:val="00CF0A05"/>
    <w:rsid w:val="00D02A74"/>
    <w:rsid w:val="00D905F1"/>
    <w:rsid w:val="00DF56DD"/>
    <w:rsid w:val="00EE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3C8C"/>
  <w15:chartTrackingRefBased/>
  <w15:docId w15:val="{9F0FFB44-03E9-4F6D-8A93-4611CA0E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s-ES" w:eastAsia="en-US" w:bidi="ar-SA"/>
      </w:rPr>
    </w:rPrDefault>
    <w:pPrDefault>
      <w:pPr>
        <w:spacing w:after="2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383"/>
  </w:style>
  <w:style w:type="paragraph" w:styleId="Ttulo1">
    <w:name w:val="heading 1"/>
    <w:basedOn w:val="Normal"/>
    <w:link w:val="Ttulo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tulo2">
    <w:name w:val="heading 2"/>
    <w:basedOn w:val="Normal"/>
    <w:next w:val="Normal"/>
    <w:link w:val="Ttulo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tulo8">
    <w:name w:val="heading 8"/>
    <w:basedOn w:val="Normal"/>
    <w:next w:val="Normal"/>
    <w:link w:val="Ttulo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673C35"/>
    <w:rPr>
      <w:rFonts w:asciiTheme="majorHAnsi" w:eastAsiaTheme="majorEastAsia" w:hAnsiTheme="majorHAnsi" w:cstheme="majorBidi"/>
      <w:color w:val="2A7B88" w:themeColor="accent1" w:themeShade="BF"/>
      <w:kern w:val="28"/>
      <w:sz w:val="56"/>
    </w:rPr>
  </w:style>
  <w:style w:type="paragraph" w:styleId="Fecha">
    <w:name w:val="Date"/>
    <w:basedOn w:val="Normal"/>
    <w:next w:val="Direccin"/>
    <w:link w:val="FechaCar"/>
    <w:uiPriority w:val="2"/>
    <w:unhideWhenUsed/>
    <w:qFormat/>
    <w:rsid w:val="00673C35"/>
    <w:pPr>
      <w:spacing w:before="720"/>
      <w:contextualSpacing/>
    </w:pPr>
    <w:rPr>
      <w:b/>
      <w:bCs/>
      <w:color w:val="0D0D0D" w:themeColor="text1" w:themeTint="F2"/>
    </w:rPr>
  </w:style>
  <w:style w:type="character" w:customStyle="1" w:styleId="FechaCar">
    <w:name w:val="Fecha Car"/>
    <w:basedOn w:val="Fuentedeprrafopredeter"/>
    <w:link w:val="Fecha"/>
    <w:uiPriority w:val="2"/>
    <w:rsid w:val="00673C35"/>
    <w:rPr>
      <w:b/>
      <w:bCs/>
      <w:color w:val="0D0D0D" w:themeColor="text1" w:themeTint="F2"/>
    </w:rPr>
  </w:style>
  <w:style w:type="paragraph" w:customStyle="1" w:styleId="Direccin">
    <w:name w:val="Dirección"/>
    <w:basedOn w:val="Normal"/>
    <w:next w:val="Saludo"/>
    <w:uiPriority w:val="3"/>
    <w:qFormat/>
    <w:rsid w:val="00965D17"/>
    <w:pPr>
      <w:spacing w:line="336" w:lineRule="auto"/>
      <w:contextualSpacing/>
    </w:pPr>
  </w:style>
  <w:style w:type="paragraph" w:styleId="Piedepgina">
    <w:name w:val="footer"/>
    <w:basedOn w:val="Normal"/>
    <w:link w:val="PiedepginaCar"/>
    <w:uiPriority w:val="99"/>
    <w:unhideWhenUsed/>
    <w:rsid w:val="000D5AB1"/>
    <w:pPr>
      <w:spacing w:after="0"/>
      <w:jc w:val="right"/>
    </w:pPr>
    <w:rPr>
      <w:rFonts w:eastAsiaTheme="minorEastAsia"/>
      <w:color w:val="2A7B88" w:themeColor="accent1" w:themeShade="BF"/>
    </w:rPr>
  </w:style>
  <w:style w:type="character" w:customStyle="1" w:styleId="PiedepginaCar">
    <w:name w:val="Pie de página Car"/>
    <w:basedOn w:val="Fuentedeprrafopredeter"/>
    <w:link w:val="Piedepgina"/>
    <w:uiPriority w:val="99"/>
    <w:rsid w:val="000D5AB1"/>
    <w:rPr>
      <w:rFonts w:eastAsiaTheme="minorEastAsia"/>
      <w:color w:val="2A7B88" w:themeColor="accent1" w:themeShade="BF"/>
    </w:rPr>
  </w:style>
  <w:style w:type="paragraph" w:styleId="Saludo">
    <w:name w:val="Salutation"/>
    <w:basedOn w:val="Normal"/>
    <w:next w:val="Normal"/>
    <w:link w:val="SaludoCar"/>
    <w:uiPriority w:val="4"/>
    <w:unhideWhenUsed/>
    <w:qFormat/>
    <w:rsid w:val="00965D17"/>
    <w:pPr>
      <w:spacing w:before="800" w:after="180"/>
    </w:pPr>
    <w:rPr>
      <w:b/>
      <w:bCs/>
      <w:color w:val="0D0D0D" w:themeColor="text1" w:themeTint="F2"/>
    </w:rPr>
  </w:style>
  <w:style w:type="character" w:customStyle="1" w:styleId="SaludoCar">
    <w:name w:val="Saludo Car"/>
    <w:basedOn w:val="Fuentedeprrafopredeter"/>
    <w:link w:val="Saludo"/>
    <w:uiPriority w:val="4"/>
    <w:rsid w:val="00965D17"/>
    <w:rPr>
      <w:b/>
      <w:bCs/>
      <w:color w:val="0D0D0D" w:themeColor="text1" w:themeTint="F2"/>
      <w:sz w:val="18"/>
      <w:szCs w:val="18"/>
    </w:rPr>
  </w:style>
  <w:style w:type="paragraph" w:styleId="Cierre">
    <w:name w:val="Closing"/>
    <w:basedOn w:val="Normal"/>
    <w:next w:val="Firma"/>
    <w:link w:val="CierreCar"/>
    <w:uiPriority w:val="5"/>
    <w:unhideWhenUsed/>
    <w:qFormat/>
    <w:rsid w:val="00965D17"/>
    <w:pPr>
      <w:spacing w:before="720" w:after="0"/>
    </w:pPr>
    <w:rPr>
      <w:b/>
      <w:bCs/>
      <w:color w:val="0D0D0D" w:themeColor="text1" w:themeTint="F2"/>
    </w:rPr>
  </w:style>
  <w:style w:type="character" w:customStyle="1" w:styleId="CierreCar">
    <w:name w:val="Cierre Car"/>
    <w:basedOn w:val="Fuentedeprrafopredeter"/>
    <w:link w:val="Cierre"/>
    <w:uiPriority w:val="5"/>
    <w:rsid w:val="00965D17"/>
    <w:rPr>
      <w:b/>
      <w:bCs/>
      <w:color w:val="0D0D0D" w:themeColor="text1" w:themeTint="F2"/>
      <w:sz w:val="18"/>
      <w:szCs w:val="18"/>
    </w:rPr>
  </w:style>
  <w:style w:type="paragraph" w:styleId="Firma">
    <w:name w:val="Signature"/>
    <w:basedOn w:val="Normal"/>
    <w:next w:val="Normal"/>
    <w:link w:val="FirmaCar"/>
    <w:uiPriority w:val="6"/>
    <w:unhideWhenUsed/>
    <w:qFormat/>
    <w:rsid w:val="00965D17"/>
    <w:pPr>
      <w:spacing w:before="1080"/>
      <w:contextualSpacing/>
    </w:pPr>
    <w:rPr>
      <w:b/>
      <w:bCs/>
      <w:color w:val="0D0D0D" w:themeColor="text1" w:themeTint="F2"/>
    </w:rPr>
  </w:style>
  <w:style w:type="character" w:customStyle="1" w:styleId="FirmaCar">
    <w:name w:val="Firma Car"/>
    <w:basedOn w:val="Fuentedeprrafopredeter"/>
    <w:link w:val="Firma"/>
    <w:uiPriority w:val="6"/>
    <w:rsid w:val="00965D17"/>
    <w:rPr>
      <w:b/>
      <w:bCs/>
      <w:color w:val="0D0D0D" w:themeColor="text1" w:themeTint="F2"/>
      <w:sz w:val="18"/>
      <w:szCs w:val="18"/>
    </w:rPr>
  </w:style>
  <w:style w:type="paragraph" w:styleId="Encabezado">
    <w:name w:val="header"/>
    <w:basedOn w:val="Normal"/>
    <w:link w:val="EncabezadoCar"/>
    <w:uiPriority w:val="99"/>
    <w:unhideWhenUsed/>
    <w:rsid w:val="000D5AB1"/>
    <w:pPr>
      <w:spacing w:after="0"/>
    </w:pPr>
    <w:rPr>
      <w:rFonts w:eastAsiaTheme="minorEastAsia"/>
    </w:rPr>
  </w:style>
  <w:style w:type="character" w:customStyle="1" w:styleId="EncabezadoCar">
    <w:name w:val="Encabezado Car"/>
    <w:basedOn w:val="Fuentedeprrafopredeter"/>
    <w:link w:val="Encabezado"/>
    <w:uiPriority w:val="99"/>
    <w:rsid w:val="000D5AB1"/>
    <w:rPr>
      <w:rFonts w:eastAsiaTheme="minorEastAsia"/>
    </w:rPr>
  </w:style>
  <w:style w:type="character" w:customStyle="1" w:styleId="Ttulo1Car">
    <w:name w:val="Título 1 Car"/>
    <w:basedOn w:val="Fuentedeprrafopredeter"/>
    <w:link w:val="Ttulo1"/>
    <w:uiPriority w:val="9"/>
    <w:rsid w:val="00965D17"/>
    <w:rPr>
      <w:rFonts w:asciiTheme="majorHAnsi" w:eastAsiaTheme="majorEastAsia" w:hAnsiTheme="majorHAnsi" w:cstheme="majorBidi"/>
      <w:b/>
      <w:color w:val="2A7B88" w:themeColor="accent1" w:themeShade="BF"/>
      <w:sz w:val="24"/>
      <w:szCs w:val="32"/>
    </w:rPr>
  </w:style>
  <w:style w:type="paragraph" w:styleId="Subttulo">
    <w:name w:val="Subtitle"/>
    <w:basedOn w:val="Normal"/>
    <w:link w:val="Subttulo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odelmarcadordeposicin">
    <w:name w:val="Placeholder Text"/>
    <w:basedOn w:val="Fuentedeprrafopredeter"/>
    <w:uiPriority w:val="99"/>
    <w:semiHidden/>
    <w:rsid w:val="00DF56DD"/>
    <w:rPr>
      <w:color w:val="3A3836" w:themeColor="background2" w:themeShade="40"/>
    </w:rPr>
  </w:style>
  <w:style w:type="character" w:customStyle="1" w:styleId="SubttuloCar">
    <w:name w:val="Subtítulo Car"/>
    <w:basedOn w:val="Fuentedeprrafopredeter"/>
    <w:link w:val="Subttulo"/>
    <w:uiPriority w:val="11"/>
    <w:semiHidden/>
    <w:rsid w:val="000D5AB1"/>
    <w:rPr>
      <w:rFonts w:eastAsiaTheme="minorEastAsia"/>
      <w:color w:val="5A5A5A" w:themeColor="text1" w:themeTint="A5"/>
      <w:sz w:val="22"/>
      <w:szCs w:val="22"/>
    </w:rPr>
  </w:style>
  <w:style w:type="paragraph" w:styleId="Citadestacada">
    <w:name w:val="Intense Quote"/>
    <w:basedOn w:val="Normal"/>
    <w:next w:val="Normal"/>
    <w:link w:val="Citadestacada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sid w:val="00DF56DD"/>
    <w:rPr>
      <w:i/>
      <w:iCs/>
      <w:color w:val="2A7B88" w:themeColor="accent1" w:themeShade="BF"/>
    </w:rPr>
  </w:style>
  <w:style w:type="character" w:styleId="nfasisintenso">
    <w:name w:val="Intense Emphasis"/>
    <w:basedOn w:val="Fuentedeprrafopredeter"/>
    <w:uiPriority w:val="21"/>
    <w:semiHidden/>
    <w:unhideWhenUsed/>
    <w:qFormat/>
    <w:rsid w:val="00DF56DD"/>
    <w:rPr>
      <w:i/>
      <w:iCs/>
      <w:color w:val="2A7B88" w:themeColor="accent1" w:themeShade="BF"/>
    </w:rPr>
  </w:style>
  <w:style w:type="character" w:styleId="Referenciaintensa">
    <w:name w:val="Intense Reference"/>
    <w:basedOn w:val="Fuentedeprrafopredeter"/>
    <w:uiPriority w:val="32"/>
    <w:semiHidden/>
    <w:unhideWhenUsed/>
    <w:qFormat/>
    <w:rsid w:val="00DF56DD"/>
    <w:rPr>
      <w:b/>
      <w:bCs/>
      <w:smallCaps/>
      <w:color w:val="2A7B88" w:themeColor="accent1" w:themeShade="BF"/>
      <w:spacing w:val="5"/>
    </w:rPr>
  </w:style>
  <w:style w:type="paragraph" w:styleId="Textodebloque">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ipervnculo">
    <w:name w:val="Hyperlink"/>
    <w:basedOn w:val="Fuentedeprrafopredeter"/>
    <w:uiPriority w:val="99"/>
    <w:semiHidden/>
    <w:unhideWhenUsed/>
    <w:rsid w:val="00DF56DD"/>
    <w:rPr>
      <w:color w:val="2A7B88" w:themeColor="accent1" w:themeShade="BF"/>
      <w:u w:val="single"/>
    </w:rPr>
  </w:style>
  <w:style w:type="paragraph" w:styleId="Sangra3detindependiente">
    <w:name w:val="Body Text Indent 3"/>
    <w:basedOn w:val="Normal"/>
    <w:link w:val="Sangra3detindependienteCar"/>
    <w:uiPriority w:val="99"/>
    <w:semiHidden/>
    <w:unhideWhenUsed/>
    <w:rsid w:val="00DF56DD"/>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F56DD"/>
    <w:rPr>
      <w:szCs w:val="16"/>
    </w:rPr>
  </w:style>
  <w:style w:type="paragraph" w:styleId="Textoindependiente3">
    <w:name w:val="Body Text 3"/>
    <w:basedOn w:val="Normal"/>
    <w:link w:val="Textoindependiente3Car"/>
    <w:uiPriority w:val="99"/>
    <w:semiHidden/>
    <w:unhideWhenUsed/>
    <w:rsid w:val="00DF56DD"/>
    <w:pPr>
      <w:spacing w:after="120"/>
    </w:pPr>
    <w:rPr>
      <w:szCs w:val="16"/>
    </w:rPr>
  </w:style>
  <w:style w:type="character" w:customStyle="1" w:styleId="Textoindependiente3Car">
    <w:name w:val="Texto independiente 3 Car"/>
    <w:basedOn w:val="Fuentedeprrafopredeter"/>
    <w:link w:val="Textoindependiente3"/>
    <w:uiPriority w:val="99"/>
    <w:semiHidden/>
    <w:rsid w:val="00DF56DD"/>
    <w:rPr>
      <w:szCs w:val="16"/>
    </w:rPr>
  </w:style>
  <w:style w:type="character" w:styleId="Refdecomentario">
    <w:name w:val="annotation reference"/>
    <w:basedOn w:val="Fuentedeprrafopredeter"/>
    <w:uiPriority w:val="99"/>
    <w:semiHidden/>
    <w:unhideWhenUsed/>
    <w:rsid w:val="00A736B0"/>
    <w:rPr>
      <w:sz w:val="22"/>
      <w:szCs w:val="16"/>
    </w:rPr>
  </w:style>
  <w:style w:type="paragraph" w:styleId="Mapadeldocumento">
    <w:name w:val="Document Map"/>
    <w:basedOn w:val="Normal"/>
    <w:link w:val="MapadeldocumentoCar"/>
    <w:uiPriority w:val="99"/>
    <w:semiHidden/>
    <w:unhideWhenUsed/>
    <w:rsid w:val="00DF56DD"/>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F56DD"/>
    <w:rPr>
      <w:rFonts w:ascii="Segoe UI" w:hAnsi="Segoe UI" w:cs="Segoe UI"/>
      <w:szCs w:val="16"/>
    </w:rPr>
  </w:style>
  <w:style w:type="character" w:styleId="Hipervnculovisitado">
    <w:name w:val="FollowedHyperlink"/>
    <w:basedOn w:val="Fuentedeprrafopredeter"/>
    <w:uiPriority w:val="99"/>
    <w:semiHidden/>
    <w:unhideWhenUsed/>
    <w:rsid w:val="00DF56DD"/>
    <w:rPr>
      <w:color w:val="7B4968" w:themeColor="accent5" w:themeShade="BF"/>
      <w:u w:val="single"/>
    </w:rPr>
  </w:style>
  <w:style w:type="character" w:customStyle="1" w:styleId="Ttulo2Car">
    <w:name w:val="Título 2 Car"/>
    <w:basedOn w:val="Fuentedeprrafopredeter"/>
    <w:link w:val="Ttu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tulo8Car">
    <w:name w:val="Título 8 Car"/>
    <w:basedOn w:val="Fuentedeprrafopredeter"/>
    <w:link w:val="Ttulo8"/>
    <w:uiPriority w:val="9"/>
    <w:semiHidden/>
    <w:rsid w:val="00A736B0"/>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A736B0"/>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A736B0"/>
    <w:pPr>
      <w:spacing w:after="200"/>
    </w:pPr>
    <w:rPr>
      <w:i/>
      <w:iCs/>
      <w:color w:val="4D4D4D" w:themeColor="text2"/>
      <w:szCs w:val="18"/>
    </w:rPr>
  </w:style>
  <w:style w:type="paragraph" w:styleId="Textodeglobo">
    <w:name w:val="Balloon Text"/>
    <w:basedOn w:val="Normal"/>
    <w:link w:val="TextodegloboCar"/>
    <w:uiPriority w:val="99"/>
    <w:semiHidden/>
    <w:unhideWhenUsed/>
    <w:rsid w:val="00A736B0"/>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A736B0"/>
    <w:rPr>
      <w:rFonts w:ascii="Segoe UI" w:hAnsi="Segoe UI" w:cs="Segoe UI"/>
      <w:szCs w:val="18"/>
    </w:rPr>
  </w:style>
  <w:style w:type="paragraph" w:styleId="Textocomentario">
    <w:name w:val="annotation text"/>
    <w:basedOn w:val="Normal"/>
    <w:link w:val="TextocomentarioCar"/>
    <w:uiPriority w:val="99"/>
    <w:semiHidden/>
    <w:unhideWhenUsed/>
    <w:rsid w:val="00A736B0"/>
    <w:rPr>
      <w:szCs w:val="20"/>
    </w:rPr>
  </w:style>
  <w:style w:type="character" w:customStyle="1" w:styleId="TextocomentarioCar">
    <w:name w:val="Texto comentario Car"/>
    <w:basedOn w:val="Fuentedeprrafopredeter"/>
    <w:link w:val="Textocomentario"/>
    <w:uiPriority w:val="99"/>
    <w:semiHidden/>
    <w:rsid w:val="00A736B0"/>
    <w:rPr>
      <w:szCs w:val="20"/>
    </w:rPr>
  </w:style>
  <w:style w:type="paragraph" w:styleId="Asuntodelcomentario">
    <w:name w:val="annotation subject"/>
    <w:basedOn w:val="Textocomentario"/>
    <w:next w:val="Textocomentario"/>
    <w:link w:val="AsuntodelcomentarioCar"/>
    <w:uiPriority w:val="99"/>
    <w:semiHidden/>
    <w:unhideWhenUsed/>
    <w:rsid w:val="00A736B0"/>
    <w:rPr>
      <w:b/>
      <w:bCs/>
    </w:rPr>
  </w:style>
  <w:style w:type="character" w:customStyle="1" w:styleId="AsuntodelcomentarioCar">
    <w:name w:val="Asunto del comentario Car"/>
    <w:basedOn w:val="TextocomentarioCar"/>
    <w:link w:val="Asuntodelcomentario"/>
    <w:uiPriority w:val="99"/>
    <w:semiHidden/>
    <w:rsid w:val="00A736B0"/>
    <w:rPr>
      <w:b/>
      <w:bCs/>
      <w:szCs w:val="20"/>
    </w:rPr>
  </w:style>
  <w:style w:type="paragraph" w:styleId="Textonotaalfinal">
    <w:name w:val="endnote text"/>
    <w:basedOn w:val="Normal"/>
    <w:link w:val="TextonotaalfinalCar"/>
    <w:uiPriority w:val="99"/>
    <w:semiHidden/>
    <w:unhideWhenUsed/>
    <w:rsid w:val="00A736B0"/>
    <w:pPr>
      <w:spacing w:after="0"/>
    </w:pPr>
    <w:rPr>
      <w:szCs w:val="20"/>
    </w:rPr>
  </w:style>
  <w:style w:type="character" w:customStyle="1" w:styleId="TextonotaalfinalCar">
    <w:name w:val="Texto nota al final Car"/>
    <w:basedOn w:val="Fuentedeprrafopredeter"/>
    <w:link w:val="Textonotaalfinal"/>
    <w:uiPriority w:val="99"/>
    <w:semiHidden/>
    <w:rsid w:val="00A736B0"/>
    <w:rPr>
      <w:szCs w:val="20"/>
    </w:rPr>
  </w:style>
  <w:style w:type="paragraph" w:styleId="Remitedesobre">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736B0"/>
    <w:pPr>
      <w:spacing w:after="0"/>
    </w:pPr>
    <w:rPr>
      <w:szCs w:val="20"/>
    </w:rPr>
  </w:style>
  <w:style w:type="character" w:customStyle="1" w:styleId="TextonotapieCar">
    <w:name w:val="Texto nota pie Car"/>
    <w:basedOn w:val="Fuentedeprrafopredeter"/>
    <w:link w:val="Textonotapie"/>
    <w:uiPriority w:val="99"/>
    <w:semiHidden/>
    <w:rsid w:val="00A736B0"/>
    <w:rPr>
      <w:szCs w:val="20"/>
    </w:rPr>
  </w:style>
  <w:style w:type="character" w:styleId="CdigoHTML">
    <w:name w:val="HTML Code"/>
    <w:basedOn w:val="Fuentedeprrafopredeter"/>
    <w:uiPriority w:val="99"/>
    <w:semiHidden/>
    <w:unhideWhenUsed/>
    <w:rsid w:val="00A736B0"/>
    <w:rPr>
      <w:rFonts w:ascii="Consolas" w:hAnsi="Consolas"/>
      <w:sz w:val="22"/>
      <w:szCs w:val="20"/>
    </w:rPr>
  </w:style>
  <w:style w:type="character" w:styleId="TecladoHTML">
    <w:name w:val="HTML Keyboard"/>
    <w:basedOn w:val="Fuentedeprrafopredeter"/>
    <w:uiPriority w:val="99"/>
    <w:semiHidden/>
    <w:unhideWhenUsed/>
    <w:rsid w:val="00A736B0"/>
    <w:rPr>
      <w:rFonts w:ascii="Consolas" w:hAnsi="Consolas"/>
      <w:sz w:val="22"/>
      <w:szCs w:val="20"/>
    </w:rPr>
  </w:style>
  <w:style w:type="paragraph" w:styleId="HTMLconformatoprevio">
    <w:name w:val="HTML Preformatted"/>
    <w:basedOn w:val="Normal"/>
    <w:link w:val="HTMLconformatoprevioCar"/>
    <w:uiPriority w:val="99"/>
    <w:semiHidden/>
    <w:unhideWhenUsed/>
    <w:rsid w:val="00A736B0"/>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736B0"/>
    <w:rPr>
      <w:rFonts w:ascii="Consolas" w:hAnsi="Consolas"/>
      <w:szCs w:val="20"/>
    </w:rPr>
  </w:style>
  <w:style w:type="character" w:styleId="MquinadeescribirHTML">
    <w:name w:val="HTML Typewriter"/>
    <w:basedOn w:val="Fuentedeprrafopredeter"/>
    <w:uiPriority w:val="99"/>
    <w:semiHidden/>
    <w:unhideWhenUsed/>
    <w:rsid w:val="00A736B0"/>
    <w:rPr>
      <w:rFonts w:ascii="Consolas" w:hAnsi="Consolas"/>
      <w:sz w:val="22"/>
      <w:szCs w:val="20"/>
    </w:rPr>
  </w:style>
  <w:style w:type="paragraph" w:styleId="Textomacro">
    <w:name w:val="macro"/>
    <w:link w:val="Texto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736B0"/>
    <w:rPr>
      <w:rFonts w:ascii="Consolas" w:hAnsi="Consolas"/>
      <w:szCs w:val="20"/>
    </w:rPr>
  </w:style>
  <w:style w:type="paragraph" w:styleId="Textosinformato">
    <w:name w:val="Plain Text"/>
    <w:basedOn w:val="Normal"/>
    <w:link w:val="TextosinformatoCar"/>
    <w:uiPriority w:val="99"/>
    <w:semiHidden/>
    <w:unhideWhenUsed/>
    <w:rsid w:val="00A736B0"/>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A736B0"/>
    <w:rPr>
      <w:rFonts w:ascii="Consolas" w:hAnsi="Consolas"/>
      <w:szCs w:val="21"/>
    </w:rPr>
  </w:style>
  <w:style w:type="paragraph" w:styleId="Prrafodelista">
    <w:name w:val="List Paragraph"/>
    <w:basedOn w:val="Normal"/>
    <w:uiPriority w:val="34"/>
    <w:unhideWhenUsed/>
    <w:qFormat/>
    <w:rsid w:val="001B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ZW05LA_RS3\AppData\Local\Packages\Microsoft.Office.Desktop_8wekyb3d8bbwe\LocalCache\Roaming\Microsoft\Templates\Carta%20de%20presentaci&#243;n%20(azul).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Sistema de Inscripciones</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Carta de presentación (azul)</Template>
  <TotalTime>291</TotalTime>
  <Pages>4</Pages>
  <Words>1194</Words>
  <Characters>6571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Cris G</dc:creator>
  <cp:keywords/>
  <dc:description/>
  <cp:lastModifiedBy>Cris G</cp:lastModifiedBy>
  <cp:revision>3</cp:revision>
  <dcterms:created xsi:type="dcterms:W3CDTF">2019-09-19T16:38:00Z</dcterms:created>
  <dcterms:modified xsi:type="dcterms:W3CDTF">2019-09-23T01:58:00Z</dcterms:modified>
</cp:coreProperties>
</file>